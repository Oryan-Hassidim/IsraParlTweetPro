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93C86" w14:textId="2DEC147C" w:rsidR="005312BA" w:rsidRDefault="009B08B5" w:rsidP="001609F7">
      <w:pPr>
        <w:pStyle w:val="Heading1"/>
        <w:bidi w:val="0"/>
      </w:pPr>
      <w:r>
        <w:t>Brief</w:t>
      </w:r>
      <w:r w:rsidR="00363547">
        <w:t xml:space="preserve"> – IsraPolitics Project</w:t>
      </w:r>
    </w:p>
    <w:p w14:paraId="275FF4A2" w14:textId="05EE363F" w:rsidR="00363547" w:rsidRDefault="00C55FD4" w:rsidP="00363547">
      <w:pPr>
        <w:pStyle w:val="Heading2"/>
        <w:numPr>
          <w:ilvl w:val="1"/>
          <w:numId w:val="24"/>
        </w:numPr>
        <w:bidi w:val="0"/>
      </w:pPr>
      <w:r>
        <w:t>Project Name:</w:t>
      </w:r>
    </w:p>
    <w:p w14:paraId="3C70E6E4" w14:textId="0F102143" w:rsidR="00363547" w:rsidRPr="00363547" w:rsidRDefault="00363547" w:rsidP="00363547">
      <w:pPr>
        <w:bidi w:val="0"/>
      </w:pPr>
      <w:r w:rsidRPr="00363547">
        <w:t>IsraPolitics</w:t>
      </w:r>
    </w:p>
    <w:p w14:paraId="305996EC" w14:textId="48595D60" w:rsidR="00C55FD4" w:rsidRDefault="00C55FD4" w:rsidP="00A97896">
      <w:pPr>
        <w:pStyle w:val="Heading2"/>
        <w:bidi w:val="0"/>
      </w:pPr>
      <w:r>
        <w:t>Group members:</w:t>
      </w:r>
    </w:p>
    <w:p w14:paraId="2CDDDB4C" w14:textId="75D10C68" w:rsidR="002E4EBE" w:rsidRDefault="002E4EBE" w:rsidP="00967812">
      <w:pPr>
        <w:pStyle w:val="ListParagraph"/>
        <w:numPr>
          <w:ilvl w:val="0"/>
          <w:numId w:val="4"/>
        </w:numPr>
        <w:tabs>
          <w:tab w:val="right" w:pos="8222"/>
        </w:tabs>
        <w:bidi w:val="0"/>
        <w:jc w:val="left"/>
      </w:pPr>
      <w:r>
        <w:t>Avraham Sommer</w:t>
      </w:r>
      <w:r w:rsidR="00967812">
        <w:tab/>
      </w:r>
      <w:hyperlink r:id="rId7" w:history="1">
        <w:r w:rsidRPr="005C3039">
          <w:rPr>
            <w:rStyle w:val="Hyperlink"/>
          </w:rPr>
          <w:t>Avraham.Sommer@mail.huji.ac.il</w:t>
        </w:r>
      </w:hyperlink>
    </w:p>
    <w:p w14:paraId="32580CD9" w14:textId="22C2A190" w:rsidR="002E4EBE" w:rsidRDefault="002E4EBE" w:rsidP="00967812">
      <w:pPr>
        <w:pStyle w:val="ListParagraph"/>
        <w:numPr>
          <w:ilvl w:val="0"/>
          <w:numId w:val="4"/>
        </w:numPr>
        <w:tabs>
          <w:tab w:val="right" w:pos="8222"/>
        </w:tabs>
        <w:bidi w:val="0"/>
        <w:jc w:val="left"/>
      </w:pPr>
      <w:r>
        <w:t>Betzalel Yanir</w:t>
      </w:r>
      <w:r w:rsidR="00967812">
        <w:tab/>
      </w:r>
      <w:hyperlink r:id="rId8" w:history="1">
        <w:r w:rsidRPr="005C3039">
          <w:rPr>
            <w:rStyle w:val="Hyperlink"/>
          </w:rPr>
          <w:t>Betzalel.Yanir@mail.huji.ac.il</w:t>
        </w:r>
      </w:hyperlink>
    </w:p>
    <w:p w14:paraId="595ABE43" w14:textId="76C03252" w:rsidR="00C55FD4" w:rsidRDefault="00C55FD4" w:rsidP="00967812">
      <w:pPr>
        <w:pStyle w:val="ListParagraph"/>
        <w:numPr>
          <w:ilvl w:val="0"/>
          <w:numId w:val="4"/>
        </w:numPr>
        <w:tabs>
          <w:tab w:val="right" w:pos="8222"/>
        </w:tabs>
        <w:bidi w:val="0"/>
        <w:jc w:val="left"/>
      </w:pPr>
      <w:r>
        <w:t>Oryan</w:t>
      </w:r>
      <w:r w:rsidR="00B94F48">
        <w:t xml:space="preserve"> Yosef</w:t>
      </w:r>
      <w:r>
        <w:t xml:space="preserve"> Hassidim</w:t>
      </w:r>
      <w:r w:rsidR="00967812">
        <w:tab/>
      </w:r>
      <w:hyperlink r:id="rId9" w:history="1">
        <w:r w:rsidR="00967812" w:rsidRPr="00996FBA">
          <w:rPr>
            <w:rStyle w:val="Hyperlink"/>
          </w:rPr>
          <w:t>Oryan.Hassidim@mail.huji.ac.il</w:t>
        </w:r>
      </w:hyperlink>
    </w:p>
    <w:p w14:paraId="741C2BA9" w14:textId="77777777" w:rsidR="00BF5D03" w:rsidRDefault="003462A9" w:rsidP="006C3401">
      <w:pPr>
        <w:pStyle w:val="Heading2"/>
        <w:bidi w:val="0"/>
      </w:pPr>
      <w:r>
        <w:t>Advisor</w:t>
      </w:r>
      <w:r w:rsidR="00BF5D03">
        <w:t>s</w:t>
      </w:r>
      <w:r>
        <w:t>:</w:t>
      </w:r>
    </w:p>
    <w:p w14:paraId="4FF83E48" w14:textId="6766CF5B" w:rsidR="00DC7C2E" w:rsidRDefault="003462A9" w:rsidP="00967812">
      <w:pPr>
        <w:pStyle w:val="ListParagraph"/>
        <w:numPr>
          <w:ilvl w:val="0"/>
          <w:numId w:val="11"/>
        </w:numPr>
        <w:tabs>
          <w:tab w:val="right" w:pos="8222"/>
        </w:tabs>
        <w:bidi w:val="0"/>
        <w:jc w:val="left"/>
      </w:pPr>
      <w:r>
        <w:t>Effi Levi</w:t>
      </w:r>
      <w:r w:rsidR="00967812">
        <w:tab/>
      </w:r>
      <w:hyperlink r:id="rId10" w:history="1">
        <w:r w:rsidR="00966423" w:rsidRPr="00996FBA">
          <w:rPr>
            <w:rStyle w:val="Hyperlink"/>
          </w:rPr>
          <w:t>EfLe@cs.huji.ac.il</w:t>
        </w:r>
      </w:hyperlink>
    </w:p>
    <w:p w14:paraId="28877EE7" w14:textId="79BB87D0" w:rsidR="00DC7C2E" w:rsidRDefault="00DC7C2E" w:rsidP="00967812">
      <w:pPr>
        <w:pStyle w:val="ListParagraph"/>
        <w:numPr>
          <w:ilvl w:val="0"/>
          <w:numId w:val="11"/>
        </w:numPr>
        <w:tabs>
          <w:tab w:val="right" w:pos="8222"/>
        </w:tabs>
        <w:bidi w:val="0"/>
        <w:jc w:val="left"/>
      </w:pPr>
      <w:r>
        <w:t>Shaul Shenhav</w:t>
      </w:r>
      <w:r w:rsidR="00967812">
        <w:tab/>
      </w:r>
      <w:hyperlink r:id="rId11" w:history="1">
        <w:r w:rsidR="003712E1" w:rsidRPr="00996FBA">
          <w:rPr>
            <w:rStyle w:val="Hyperlink"/>
          </w:rPr>
          <w:t>Shaul.Shenhav@mail.huji.ac.il</w:t>
        </w:r>
      </w:hyperlink>
    </w:p>
    <w:p w14:paraId="16C611F8" w14:textId="77777777" w:rsidR="00AB2AFE" w:rsidRDefault="00AB2AFE" w:rsidP="00AB2AFE">
      <w:pPr>
        <w:bidi w:val="0"/>
        <w:jc w:val="left"/>
      </w:pPr>
    </w:p>
    <w:p w14:paraId="2E23E6D5" w14:textId="4027671E" w:rsidR="00D16D3B" w:rsidRDefault="00D16D3B">
      <w:pPr>
        <w:bidi w:val="0"/>
        <w:jc w:val="left"/>
      </w:pPr>
      <w:r>
        <w:br w:type="page"/>
      </w:r>
    </w:p>
    <w:p w14:paraId="154A0F5E" w14:textId="2D3EBB43" w:rsidR="00D16D3B" w:rsidRPr="003F796B" w:rsidRDefault="00D16D3B" w:rsidP="003F796B">
      <w:pPr>
        <w:pStyle w:val="Heading1"/>
        <w:bidi w:val="0"/>
      </w:pPr>
      <w:r w:rsidRPr="003F796B">
        <w:t>Problem Definition</w:t>
      </w:r>
    </w:p>
    <w:p w14:paraId="312D8272" w14:textId="3478E75E" w:rsidR="007A060E" w:rsidRDefault="00B0372E" w:rsidP="007A060E">
      <w:pPr>
        <w:bidi w:val="0"/>
      </w:pPr>
      <w:r>
        <w:t xml:space="preserve">In </w:t>
      </w:r>
      <w:r w:rsidR="007E2F8E">
        <w:t xml:space="preserve">politics, voters and generally all </w:t>
      </w:r>
      <w:r w:rsidR="00F50F8C">
        <w:t>citizens, want</w:t>
      </w:r>
      <w:r w:rsidR="007E2F8E">
        <w:t xml:space="preserve"> to choose their </w:t>
      </w:r>
      <w:r w:rsidR="008114E6">
        <w:t>politicians wisely. The data and amount of information are vast</w:t>
      </w:r>
      <w:r w:rsidR="007A060E">
        <w:t xml:space="preserve">, causing voters not to know what </w:t>
      </w:r>
      <w:r w:rsidR="00E56A95">
        <w:t xml:space="preserve">the </w:t>
      </w:r>
      <w:r w:rsidR="00F50F8C">
        <w:t>politicians</w:t>
      </w:r>
      <w:r w:rsidR="00E56A95">
        <w:t xml:space="preserve"> real opinion.</w:t>
      </w:r>
    </w:p>
    <w:p w14:paraId="69596D22" w14:textId="49A9247F" w:rsidR="00E56A95" w:rsidRDefault="00F013C5" w:rsidP="00E56A95">
      <w:pPr>
        <w:bidi w:val="0"/>
      </w:pPr>
      <w:r>
        <w:t xml:space="preserve">At the end of this project, we want to make it easy for </w:t>
      </w:r>
      <w:r w:rsidR="003F7809">
        <w:t xml:space="preserve">anyone to </w:t>
      </w:r>
      <w:r w:rsidR="00BE23ED">
        <w:t>access</w:t>
      </w:r>
      <w:r w:rsidR="003F7809">
        <w:t xml:space="preserve"> the relevant information</w:t>
      </w:r>
      <w:r w:rsidR="00BE23ED">
        <w:t xml:space="preserve">, and in ordered </w:t>
      </w:r>
      <w:r w:rsidR="001C2CC5">
        <w:t xml:space="preserve">shape, so they can make their own </w:t>
      </w:r>
      <w:r w:rsidR="00F50F8C">
        <w:t>choices, according to their opinions.</w:t>
      </w:r>
    </w:p>
    <w:p w14:paraId="4323C2C4" w14:textId="5AC648C4" w:rsidR="002074BA" w:rsidRDefault="002074BA" w:rsidP="003F796B">
      <w:pPr>
        <w:pStyle w:val="Heading1"/>
        <w:bidi w:val="0"/>
      </w:pPr>
      <w:r w:rsidRPr="002074BA">
        <w:t>Background and Related Work</w:t>
      </w:r>
    </w:p>
    <w:p w14:paraId="22E1E46E" w14:textId="26F59D6F" w:rsidR="002074BA" w:rsidRDefault="00DA7D75" w:rsidP="00DA7D75">
      <w:pPr>
        <w:pStyle w:val="Heading2"/>
        <w:bidi w:val="0"/>
      </w:pPr>
      <w:r>
        <w:t>Background</w:t>
      </w:r>
    </w:p>
    <w:p w14:paraId="0B54D156" w14:textId="19765968" w:rsidR="00BA3B03" w:rsidRDefault="00DE4B8C" w:rsidP="00DA7D75">
      <w:pPr>
        <w:bidi w:val="0"/>
      </w:pPr>
      <w:r>
        <w:t xml:space="preserve">Because our project is </w:t>
      </w:r>
      <w:r w:rsidR="00B05978">
        <w:t xml:space="preserve">interdisciplinary, of both CS, and </w:t>
      </w:r>
      <w:r w:rsidR="00385A1A">
        <w:t xml:space="preserve">Political </w:t>
      </w:r>
      <w:r w:rsidR="008C3111">
        <w:t>science</w:t>
      </w:r>
      <w:r w:rsidR="00385A1A">
        <w:t>,</w:t>
      </w:r>
      <w:r w:rsidR="004D20F0">
        <w:t xml:space="preserve"> </w:t>
      </w:r>
      <w:r w:rsidR="008C3111">
        <w:t>w</w:t>
      </w:r>
      <w:r w:rsidR="002D2C6A">
        <w:t xml:space="preserve">e </w:t>
      </w:r>
      <w:r w:rsidR="00886154">
        <w:t xml:space="preserve">will need background knowledge of both </w:t>
      </w:r>
      <w:r w:rsidR="00BA3B03">
        <w:t>subjects.</w:t>
      </w:r>
    </w:p>
    <w:p w14:paraId="4AB722A0" w14:textId="4D0A79DC" w:rsidR="00772C2D" w:rsidRDefault="00BA3B03" w:rsidP="00BA3B03">
      <w:pPr>
        <w:bidi w:val="0"/>
      </w:pPr>
      <w:r>
        <w:t>Regarding CS,</w:t>
      </w:r>
      <w:r w:rsidR="00395E9B">
        <w:t xml:space="preserve"> we need to learn about NLP tools in general, and specific </w:t>
      </w:r>
      <w:r w:rsidR="00331D52">
        <w:t>tools for Hebrew NLP</w:t>
      </w:r>
      <w:r w:rsidR="007C2B85">
        <w:t>.</w:t>
      </w:r>
      <w:r>
        <w:t xml:space="preserve"> </w:t>
      </w:r>
      <w:r w:rsidR="00EF5D0E">
        <w:t>G</w:t>
      </w:r>
      <w:r w:rsidR="00772C2D">
        <w:t xml:space="preserve">enerally, </w:t>
      </w:r>
      <w:r w:rsidR="007E6EE8">
        <w:t xml:space="preserve">the primary tools we </w:t>
      </w:r>
      <w:r w:rsidR="00243B76">
        <w:t xml:space="preserve">assume we will use are </w:t>
      </w:r>
      <w:r w:rsidR="003C76AE">
        <w:t>BERT, and NLI.</w:t>
      </w:r>
    </w:p>
    <w:p w14:paraId="63ECAE30" w14:textId="58D14813" w:rsidR="00DA7D75" w:rsidRDefault="00D71356" w:rsidP="00270D83">
      <w:pPr>
        <w:bidi w:val="0"/>
      </w:pPr>
      <w:r>
        <w:t>Secondly,</w:t>
      </w:r>
      <w:r w:rsidR="007C2B85">
        <w:t xml:space="preserve"> </w:t>
      </w:r>
      <w:r w:rsidR="00A96697">
        <w:t xml:space="preserve">we need to </w:t>
      </w:r>
      <w:r w:rsidR="001518B2">
        <w:t>analyze</w:t>
      </w:r>
      <w:r w:rsidR="00A96697">
        <w:t xml:space="preserve"> key </w:t>
      </w:r>
      <w:r w:rsidR="00395B8F">
        <w:t>issues in Israel's politics</w:t>
      </w:r>
      <w:r w:rsidR="001518B2">
        <w:t xml:space="preserve"> and diagnose the </w:t>
      </w:r>
      <w:r w:rsidR="00665946">
        <w:t xml:space="preserve">different </w:t>
      </w:r>
      <w:r>
        <w:t>connotations</w:t>
      </w:r>
      <w:r w:rsidR="00665946">
        <w:t xml:space="preserve"> of those </w:t>
      </w:r>
      <w:r>
        <w:t>issues</w:t>
      </w:r>
      <w:r w:rsidR="00665946">
        <w:t xml:space="preserve"> </w:t>
      </w:r>
      <w:r w:rsidR="00BD76A1">
        <w:t>on each side of the political map.</w:t>
      </w:r>
    </w:p>
    <w:p w14:paraId="07CECADA" w14:textId="0F70CE62" w:rsidR="00384A23" w:rsidRDefault="00384A23" w:rsidP="00384A23">
      <w:pPr>
        <w:pStyle w:val="Heading2"/>
        <w:bidi w:val="0"/>
      </w:pPr>
      <w:r>
        <w:t>Related Work</w:t>
      </w:r>
    </w:p>
    <w:p w14:paraId="65FE35DE" w14:textId="77777777" w:rsidR="0086090A" w:rsidRDefault="00EC6AFB" w:rsidP="0086090A">
      <w:pPr>
        <w:pStyle w:val="ListParagraph"/>
        <w:numPr>
          <w:ilvl w:val="0"/>
          <w:numId w:val="12"/>
        </w:numPr>
        <w:bidi w:val="0"/>
      </w:pPr>
      <w:r>
        <w:t xml:space="preserve">Our project is based on and </w:t>
      </w:r>
      <w:r w:rsidR="00A24010">
        <w:t xml:space="preserve">continues of the work of </w:t>
      </w:r>
      <w:r w:rsidR="007E7829" w:rsidRPr="007E7829">
        <w:t>Guy Mor-Lan, Effi Levi, Tamir Sheafer, and Shaul R. Shenhav. 2024. </w:t>
      </w:r>
      <w:hyperlink r:id="rId12" w:history="1">
        <w:r w:rsidR="007E7829" w:rsidRPr="007E7829">
          <w:rPr>
            <w:rStyle w:val="Hyperlink"/>
          </w:rPr>
          <w:t>IsraParlTweet: The Israeli Parliamentary and Twitter Resource</w:t>
        </w:r>
      </w:hyperlink>
      <w:r w:rsidR="007E7829" w:rsidRPr="007E7829">
        <w:t>.</w:t>
      </w:r>
    </w:p>
    <w:p w14:paraId="48AA29C0" w14:textId="77777777" w:rsidR="0086090A" w:rsidRDefault="0023498B" w:rsidP="0086090A">
      <w:pPr>
        <w:pStyle w:val="ListParagraph"/>
        <w:bidi w:val="0"/>
        <w:ind w:left="397"/>
      </w:pPr>
      <w:r>
        <w:t xml:space="preserve">They took and indexed all the data </w:t>
      </w:r>
      <w:r w:rsidR="005228DB">
        <w:t>and started a first analyzation of the data</w:t>
      </w:r>
      <w:r w:rsidR="001D0328">
        <w:t>, and we want to take it few steps further.</w:t>
      </w:r>
    </w:p>
    <w:p w14:paraId="726E6D50" w14:textId="12CA0B52" w:rsidR="0049503F" w:rsidRPr="0049503F" w:rsidRDefault="006D5A38" w:rsidP="0086090A">
      <w:pPr>
        <w:pStyle w:val="ListParagraph"/>
        <w:numPr>
          <w:ilvl w:val="0"/>
          <w:numId w:val="13"/>
        </w:numPr>
        <w:bidi w:val="0"/>
        <w:rPr>
          <w:rStyle w:val="Hyperlink"/>
          <w:color w:val="auto"/>
          <w:u w:val="none"/>
        </w:rPr>
      </w:pPr>
      <w:r>
        <w:t>Paper</w:t>
      </w:r>
      <w:r w:rsidR="001D0328">
        <w:t xml:space="preserve">: </w:t>
      </w:r>
      <w:hyperlink r:id="rId13" w:history="1">
        <w:r w:rsidR="001D0328" w:rsidRPr="001D0328">
          <w:rPr>
            <w:rStyle w:val="Hyperlink"/>
          </w:rPr>
          <w:t>IsraParlTweet: The Israeli Parliamentary and Twitter Resource - ACL Anthology</w:t>
        </w:r>
      </w:hyperlink>
    </w:p>
    <w:p w14:paraId="3DEF85CA" w14:textId="1FF570A0" w:rsidR="006D5A38" w:rsidRDefault="006D5A38" w:rsidP="0049503F">
      <w:pPr>
        <w:pStyle w:val="ListParagraph"/>
        <w:numPr>
          <w:ilvl w:val="0"/>
          <w:numId w:val="13"/>
        </w:numPr>
        <w:bidi w:val="0"/>
      </w:pPr>
      <w:r w:rsidRPr="006D5A38">
        <w:t xml:space="preserve">Dataset: </w:t>
      </w:r>
      <w:hyperlink r:id="rId14" w:history="1">
        <w:r w:rsidR="007B5AAD">
          <w:rPr>
            <w:rStyle w:val="Hyperlink"/>
          </w:rPr>
          <w:t>guymorlan/IsraParlTweet at mai</w:t>
        </w:r>
        <w:r w:rsidR="00CC5769">
          <w:rPr>
            <w:rStyle w:val="Hyperlink"/>
          </w:rPr>
          <w:t>n on GitHub</w:t>
        </w:r>
      </w:hyperlink>
    </w:p>
    <w:p w14:paraId="66A9DA29" w14:textId="17F25F28" w:rsidR="00717FA1" w:rsidRDefault="00E3322F" w:rsidP="0049503F">
      <w:pPr>
        <w:pStyle w:val="ListParagraph"/>
        <w:numPr>
          <w:ilvl w:val="0"/>
          <w:numId w:val="12"/>
        </w:numPr>
        <w:bidi w:val="0"/>
      </w:pPr>
      <w:r>
        <w:t>Git</w:t>
      </w:r>
      <w:r w:rsidR="00487AF3">
        <w:t>H</w:t>
      </w:r>
      <w:r>
        <w:t xml:space="preserve">ub page containing </w:t>
      </w:r>
      <w:r w:rsidR="00487AF3">
        <w:t>existing</w:t>
      </w:r>
      <w:r>
        <w:t xml:space="preserve"> NLP tools in </w:t>
      </w:r>
      <w:r w:rsidR="00E36EF5">
        <w:t xml:space="preserve">Hebrew - </w:t>
      </w:r>
      <w:hyperlink r:id="rId15" w:history="1">
        <w:r w:rsidR="00487AF3" w:rsidRPr="00487AF3">
          <w:rPr>
            <w:rStyle w:val="Hyperlink"/>
          </w:rPr>
          <w:t>GitHub - NNLP-IL/NNLP-IL: A national initiative for the creation of infrastructure, research and development of advanced capabilities for the advancement of the field of NLP in Hebrew and Arabic.</w:t>
        </w:r>
      </w:hyperlink>
    </w:p>
    <w:p w14:paraId="424AAD3F" w14:textId="2DCA05EE" w:rsidR="002A2C6B" w:rsidRDefault="00AB3C97" w:rsidP="002A2C6B">
      <w:pPr>
        <w:bidi w:val="0"/>
      </w:pPr>
      <w:r>
        <w:t>R</w:t>
      </w:r>
      <w:r w:rsidR="004D20F0">
        <w:t xml:space="preserve">egarding political science, </w:t>
      </w:r>
      <w:r w:rsidR="00EB41FC">
        <w:t>we will use:</w:t>
      </w:r>
    </w:p>
    <w:p w14:paraId="365ABFA5" w14:textId="7E431DAB" w:rsidR="00FA07A9" w:rsidRDefault="00FA07A9" w:rsidP="00925EEF">
      <w:pPr>
        <w:pStyle w:val="ListParagraph"/>
        <w:numPr>
          <w:ilvl w:val="0"/>
          <w:numId w:val="12"/>
        </w:numPr>
        <w:bidi w:val="0"/>
      </w:pPr>
      <w:hyperlink r:id="rId16" w:history="1">
        <w:r w:rsidRPr="00C1373E">
          <w:rPr>
            <w:rStyle w:val="Hyperlink"/>
          </w:rPr>
          <w:t>https://www.idi.org.il/parliaments/22242/22263</w:t>
        </w:r>
      </w:hyperlink>
      <w:r>
        <w:t xml:space="preserve">, an article discussing the </w:t>
      </w:r>
      <w:r w:rsidR="00AB5B23">
        <w:t>main conflicts in Israel's politics.</w:t>
      </w:r>
    </w:p>
    <w:p w14:paraId="7BD278ED" w14:textId="6EE2112A" w:rsidR="007B5AAD" w:rsidRDefault="00B80E83" w:rsidP="003F796B">
      <w:pPr>
        <w:pStyle w:val="Heading1"/>
        <w:bidi w:val="0"/>
      </w:pPr>
      <w:r>
        <w:t>Proposed Solution</w:t>
      </w:r>
    </w:p>
    <w:p w14:paraId="0CEE6725" w14:textId="25296DC5" w:rsidR="00EC12E0" w:rsidRDefault="000A0D71" w:rsidP="000911AC">
      <w:pPr>
        <w:bidi w:val="0"/>
      </w:pPr>
      <w:r>
        <w:t>W</w:t>
      </w:r>
      <w:r w:rsidR="009026B0">
        <w:t xml:space="preserve">e </w:t>
      </w:r>
      <w:r w:rsidR="009D6CC2">
        <w:t>can</w:t>
      </w:r>
      <w:r w:rsidR="00786685">
        <w:t xml:space="preserve"> approach this problem in </w:t>
      </w:r>
      <w:r w:rsidR="000D6B7F">
        <w:t xml:space="preserve">the orthodox </w:t>
      </w:r>
      <w:r w:rsidR="00606686">
        <w:t xml:space="preserve">way – </w:t>
      </w:r>
      <w:r w:rsidR="003973D6">
        <w:t xml:space="preserve">pay for </w:t>
      </w:r>
      <w:r w:rsidR="00616E76">
        <w:t>a group of experts and researchers</w:t>
      </w:r>
      <w:r w:rsidR="000911AC">
        <w:t xml:space="preserve"> for </w:t>
      </w:r>
      <w:r w:rsidR="00423FB3">
        <w:t>analyze</w:t>
      </w:r>
      <w:r w:rsidR="000911AC">
        <w:t xml:space="preserve"> the data and </w:t>
      </w:r>
      <w:r w:rsidR="00CD5C51">
        <w:t xml:space="preserve">make a static </w:t>
      </w:r>
      <w:r w:rsidR="00E27C9E">
        <w:t xml:space="preserve">dataset </w:t>
      </w:r>
      <w:r w:rsidR="008D47D9">
        <w:t xml:space="preserve">with the </w:t>
      </w:r>
      <w:r w:rsidR="00A901EF">
        <w:t>properties of each parliament member, and above that make statistics.</w:t>
      </w:r>
    </w:p>
    <w:p w14:paraId="7ABAB9B1" w14:textId="79679CCD" w:rsidR="004D4C2E" w:rsidRDefault="00A901EF" w:rsidP="008D41B2">
      <w:pPr>
        <w:bidi w:val="0"/>
      </w:pPr>
      <w:r>
        <w:t xml:space="preserve">Our </w:t>
      </w:r>
      <w:r w:rsidR="0048006D">
        <w:t xml:space="preserve">direction is </w:t>
      </w:r>
      <w:r w:rsidR="00735C7E">
        <w:t xml:space="preserve">to automate this </w:t>
      </w:r>
      <w:r w:rsidR="00850F3F">
        <w:t xml:space="preserve">and </w:t>
      </w:r>
      <w:r w:rsidR="009C4F6E">
        <w:t xml:space="preserve">use the tools and capabilities of </w:t>
      </w:r>
      <w:r w:rsidR="00A33887">
        <w:t>ML</w:t>
      </w:r>
      <w:r w:rsidR="009C4F6E">
        <w:t xml:space="preserve"> for achieve </w:t>
      </w:r>
      <w:r w:rsidR="00AF2E6C">
        <w:t xml:space="preserve">this goal, and </w:t>
      </w:r>
      <w:r w:rsidR="00D340AB">
        <w:t xml:space="preserve">to </w:t>
      </w:r>
      <w:r w:rsidR="00966B48">
        <w:t xml:space="preserve">open the </w:t>
      </w:r>
      <w:r w:rsidR="00FC543C">
        <w:t xml:space="preserve">door for taking it few steps </w:t>
      </w:r>
      <w:r w:rsidR="00CD1C17">
        <w:t xml:space="preserve">further and </w:t>
      </w:r>
      <w:r w:rsidR="005604EC">
        <w:t xml:space="preserve">make an option for </w:t>
      </w:r>
      <w:r w:rsidR="00DA0878">
        <w:t>find</w:t>
      </w:r>
      <w:r w:rsidR="007C6FE3">
        <w:t>ing</w:t>
      </w:r>
      <w:r w:rsidR="00DA0878">
        <w:t xml:space="preserve"> </w:t>
      </w:r>
      <w:r w:rsidR="00356DCF">
        <w:t xml:space="preserve">insights from the data on the fly, or </w:t>
      </w:r>
      <w:r w:rsidR="00D112EA">
        <w:t xml:space="preserve">even while </w:t>
      </w:r>
      <w:r w:rsidR="00D27F2F">
        <w:t xml:space="preserve">chatting with a </w:t>
      </w:r>
      <w:r w:rsidR="008D41B2">
        <w:t>human.</w:t>
      </w:r>
    </w:p>
    <w:p w14:paraId="52E83943" w14:textId="77777777" w:rsidR="0086090A" w:rsidRDefault="00120174" w:rsidP="0086090A">
      <w:pPr>
        <w:pStyle w:val="Heading2"/>
        <w:bidi w:val="0"/>
        <w:rPr>
          <w:b w:val="0"/>
          <w:bCs w:val="0"/>
        </w:rPr>
      </w:pPr>
      <w:r w:rsidRPr="0083006D">
        <w:t>Solution p</w:t>
      </w:r>
      <w:r w:rsidR="00506D14" w:rsidRPr="0083006D">
        <w:t>roposal</w:t>
      </w:r>
      <w:r w:rsidR="0083006D" w:rsidRPr="0083006D">
        <w:t>:</w:t>
      </w:r>
    </w:p>
    <w:p w14:paraId="127F2D69" w14:textId="0630C18B" w:rsidR="004D4C2E" w:rsidRDefault="0065459E" w:rsidP="0086090A">
      <w:pPr>
        <w:bidi w:val="0"/>
      </w:pPr>
      <w:r>
        <w:t xml:space="preserve">we chose </w:t>
      </w:r>
      <w:r w:rsidR="00AD478F">
        <w:t xml:space="preserve">to use NLP tools to </w:t>
      </w:r>
      <w:r w:rsidR="00906DE9">
        <w:t xml:space="preserve">organize </w:t>
      </w:r>
      <w:r w:rsidR="00BC5171">
        <w:t xml:space="preserve">and process </w:t>
      </w:r>
      <w:r w:rsidR="00906DE9">
        <w:t xml:space="preserve">the information, </w:t>
      </w:r>
      <w:r w:rsidR="00BC5171">
        <w:t xml:space="preserve">because </w:t>
      </w:r>
      <w:r w:rsidR="00EA4A8D">
        <w:t>the</w:t>
      </w:r>
      <w:r w:rsidR="00BC5171">
        <w:t xml:space="preserve"> </w:t>
      </w:r>
      <w:r w:rsidR="007D0B9E">
        <w:t xml:space="preserve">data is vast, and it will be </w:t>
      </w:r>
      <w:r w:rsidR="00AF0CE5">
        <w:t xml:space="preserve">more efficient. Also, </w:t>
      </w:r>
      <w:r w:rsidR="00571603">
        <w:t>in the future</w:t>
      </w:r>
      <w:r w:rsidR="00F37DC0">
        <w:t xml:space="preserve">, using NLP is more changeable and </w:t>
      </w:r>
      <w:r w:rsidR="006754A5">
        <w:t xml:space="preserve">updateable. </w:t>
      </w:r>
    </w:p>
    <w:p w14:paraId="3B8B7A92" w14:textId="4A61B694" w:rsidR="000C2AFF" w:rsidRPr="0083006D" w:rsidRDefault="0038182E" w:rsidP="0086090A">
      <w:pPr>
        <w:pStyle w:val="Heading2"/>
        <w:bidi w:val="0"/>
        <w:rPr>
          <w:b w:val="0"/>
          <w:bCs w:val="0"/>
        </w:rPr>
      </w:pPr>
      <w:r w:rsidRPr="0083006D">
        <w:t>Key components</w:t>
      </w:r>
      <w:r w:rsidR="0083006D" w:rsidRPr="0083006D">
        <w:t>:</w:t>
      </w:r>
    </w:p>
    <w:p w14:paraId="68CAEA29" w14:textId="3127ED0A" w:rsidR="008E412B" w:rsidRDefault="008E412B" w:rsidP="000C2AFF">
      <w:pPr>
        <w:pStyle w:val="ListParagraph"/>
        <w:numPr>
          <w:ilvl w:val="0"/>
          <w:numId w:val="6"/>
        </w:numPr>
        <w:bidi w:val="0"/>
      </w:pPr>
      <w:r>
        <w:t>Dataset, we already have it, raw information.</w:t>
      </w:r>
    </w:p>
    <w:p w14:paraId="0599E5E2" w14:textId="4CB82173" w:rsidR="008E412B" w:rsidRDefault="00390073" w:rsidP="00CA3FE2">
      <w:pPr>
        <w:pStyle w:val="ListParagraph"/>
        <w:numPr>
          <w:ilvl w:val="0"/>
          <w:numId w:val="6"/>
        </w:numPr>
        <w:bidi w:val="0"/>
      </w:pPr>
      <w:r>
        <w:t>Main algorithm</w:t>
      </w:r>
      <w:r w:rsidR="00561475">
        <w:t xml:space="preserve"> –</w:t>
      </w:r>
      <w:r>
        <w:t xml:space="preserve"> we will </w:t>
      </w:r>
      <w:r w:rsidR="00651CBD">
        <w:t xml:space="preserve">need to choose the most suitable NLP tool, and </w:t>
      </w:r>
      <w:r w:rsidR="00561475">
        <w:t>analyze</w:t>
      </w:r>
      <w:r w:rsidR="005478A8">
        <w:t xml:space="preserve"> all our datas</w:t>
      </w:r>
      <w:r w:rsidR="00561475">
        <w:t>et</w:t>
      </w:r>
      <w:r w:rsidR="005478A8">
        <w:t xml:space="preserve"> with it</w:t>
      </w:r>
      <w:r w:rsidR="00855B88">
        <w:t>.</w:t>
      </w:r>
    </w:p>
    <w:p w14:paraId="6AD192CC" w14:textId="031732ED" w:rsidR="005478A8" w:rsidRDefault="000B13F6" w:rsidP="005478A8">
      <w:pPr>
        <w:pStyle w:val="ListParagraph"/>
        <w:numPr>
          <w:ilvl w:val="0"/>
          <w:numId w:val="6"/>
        </w:numPr>
        <w:bidi w:val="0"/>
      </w:pPr>
      <w:r>
        <w:t>Prop</w:t>
      </w:r>
      <w:r w:rsidR="00317800">
        <w:t>erties dataset</w:t>
      </w:r>
      <w:r w:rsidR="00165D62">
        <w:t xml:space="preserve"> – </w:t>
      </w:r>
      <w:r w:rsidR="00334712">
        <w:t>made by the main algorithm and co</w:t>
      </w:r>
      <w:r w:rsidR="00FA76D4">
        <w:t xml:space="preserve">ntain </w:t>
      </w:r>
      <w:r w:rsidR="00F05466">
        <w:t xml:space="preserve">static </w:t>
      </w:r>
      <w:r w:rsidR="004E3E51">
        <w:t xml:space="preserve">analyzed information </w:t>
      </w:r>
      <w:r w:rsidR="0083006D">
        <w:t>about</w:t>
      </w:r>
      <w:r w:rsidR="005020FB">
        <w:t xml:space="preserve"> parliament members, </w:t>
      </w:r>
      <w:r w:rsidR="002337E1">
        <w:t xml:space="preserve">parties, </w:t>
      </w:r>
      <w:r w:rsidR="00C87B43">
        <w:t>main political issues.</w:t>
      </w:r>
    </w:p>
    <w:p w14:paraId="6FB327E7" w14:textId="765324CD" w:rsidR="00C87B43" w:rsidRDefault="00216BCF" w:rsidP="00C87B43">
      <w:pPr>
        <w:pStyle w:val="ListParagraph"/>
        <w:numPr>
          <w:ilvl w:val="0"/>
          <w:numId w:val="6"/>
        </w:numPr>
        <w:bidi w:val="0"/>
      </w:pPr>
      <w:r>
        <w:t xml:space="preserve">User interface that will allow </w:t>
      </w:r>
      <w:r w:rsidR="00305EFD">
        <w:t xml:space="preserve">people to </w:t>
      </w:r>
      <w:r w:rsidR="002B740B">
        <w:t>use our project</w:t>
      </w:r>
      <w:r w:rsidR="001C04B5">
        <w:t>, and datasets.</w:t>
      </w:r>
    </w:p>
    <w:p w14:paraId="29A771B4" w14:textId="77777777" w:rsidR="004D4C2E" w:rsidRDefault="004D4C2E" w:rsidP="004D4C2E">
      <w:pPr>
        <w:bidi w:val="0"/>
      </w:pPr>
    </w:p>
    <w:p w14:paraId="7C8BDE0E" w14:textId="77777777" w:rsidR="0083006D" w:rsidRDefault="0083006D" w:rsidP="005E003D">
      <w:pPr>
        <w:bidi w:val="0"/>
        <w:jc w:val="center"/>
      </w:pPr>
      <w:r>
        <w:rPr>
          <w:noProof/>
        </w:rPr>
        <w:drawing>
          <wp:inline distT="0" distB="0" distL="0" distR="0" wp14:anchorId="1335D610" wp14:editId="12187D24">
            <wp:extent cx="3944620" cy="1541780"/>
            <wp:effectExtent l="0" t="0" r="0" b="0"/>
            <wp:docPr id="1999024008" name="תמונה 4" descr="תמונה שמכילה טקסט, צילום מסך, גופן, עיגו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8652" name="תמונה 4" descr="תמונה שמכילה טקסט, צילום מסך, גופן, עיגו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D392" w14:textId="33A60C5B" w:rsidR="00091215" w:rsidRDefault="00091215" w:rsidP="00091215">
      <w:pPr>
        <w:bidi w:val="0"/>
        <w:jc w:val="center"/>
      </w:pPr>
      <w:r>
        <w:t xml:space="preserve">First </w:t>
      </w:r>
      <w:r w:rsidR="00D71C31">
        <w:t>level</w:t>
      </w:r>
    </w:p>
    <w:p w14:paraId="7832DB17" w14:textId="65A970F5" w:rsidR="00D71C31" w:rsidRDefault="007C64A4" w:rsidP="00D71C31">
      <w:pPr>
        <w:bidi w:val="0"/>
        <w:jc w:val="center"/>
      </w:pPr>
      <w:r>
        <w:rPr>
          <w:noProof/>
        </w:rPr>
        <w:drawing>
          <wp:inline distT="0" distB="0" distL="0" distR="0" wp14:anchorId="53F32953" wp14:editId="305F6077">
            <wp:extent cx="4610100" cy="1543050"/>
            <wp:effectExtent l="0" t="0" r="0" b="0"/>
            <wp:docPr id="8227923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92C9" w14:textId="31DE6F47" w:rsidR="00D71C31" w:rsidRDefault="00D71C31" w:rsidP="00D71C31">
      <w:pPr>
        <w:bidi w:val="0"/>
        <w:jc w:val="center"/>
      </w:pPr>
      <w:r>
        <w:t>Second level</w:t>
      </w:r>
    </w:p>
    <w:p w14:paraId="6AF440AD" w14:textId="77777777" w:rsidR="0086090A" w:rsidRDefault="00933337" w:rsidP="0086090A">
      <w:pPr>
        <w:pStyle w:val="Heading2"/>
        <w:bidi w:val="0"/>
      </w:pPr>
      <w:r w:rsidRPr="0083006D">
        <w:t>Solution feasibility:</w:t>
      </w:r>
      <w:r>
        <w:t xml:space="preserve"> </w:t>
      </w:r>
    </w:p>
    <w:p w14:paraId="3FF95619" w14:textId="017E7251" w:rsidR="00EF1A08" w:rsidRDefault="009C4BF9" w:rsidP="0086090A">
      <w:pPr>
        <w:bidi w:val="0"/>
      </w:pPr>
      <w:r>
        <w:t xml:space="preserve">During our research on this </w:t>
      </w:r>
      <w:r w:rsidR="00DB04CD">
        <w:t xml:space="preserve">subject, we found </w:t>
      </w:r>
      <w:r w:rsidR="002D4EBC">
        <w:t xml:space="preserve">a similar </w:t>
      </w:r>
      <w:r w:rsidR="001D73C3">
        <w:t xml:space="preserve">project in </w:t>
      </w:r>
      <w:r w:rsidR="00051FFF">
        <w:t xml:space="preserve">other </w:t>
      </w:r>
      <w:r w:rsidR="00DD0F00">
        <w:t xml:space="preserve">languages. So, the </w:t>
      </w:r>
      <w:r w:rsidR="00A66E21">
        <w:t xml:space="preserve">idea is possible, </w:t>
      </w:r>
      <w:r w:rsidR="00A9354F">
        <w:t xml:space="preserve">and the main challenge will be </w:t>
      </w:r>
      <w:r w:rsidR="003E6660">
        <w:t xml:space="preserve">the choosing of </w:t>
      </w:r>
      <w:r w:rsidR="00C8179D">
        <w:t>NLP tool that will work in the Hebrew language.</w:t>
      </w:r>
    </w:p>
    <w:p w14:paraId="184EC8B9" w14:textId="73EC3072" w:rsidR="00C8179D" w:rsidRPr="0083006D" w:rsidRDefault="00C8179D" w:rsidP="0086090A">
      <w:pPr>
        <w:pStyle w:val="Heading2"/>
        <w:bidi w:val="0"/>
        <w:rPr>
          <w:b w:val="0"/>
          <w:bCs w:val="0"/>
        </w:rPr>
      </w:pPr>
      <w:r w:rsidRPr="0083006D">
        <w:t xml:space="preserve">Technologies: </w:t>
      </w:r>
    </w:p>
    <w:p w14:paraId="2CFAC5FB" w14:textId="39ECC1E6" w:rsidR="00015653" w:rsidRDefault="00982670" w:rsidP="00F77BDE">
      <w:pPr>
        <w:bidi w:val="0"/>
      </w:pPr>
      <w:r>
        <w:t xml:space="preserve">For our model, we </w:t>
      </w:r>
      <w:r w:rsidR="0078702A">
        <w:t xml:space="preserve">need to check few directions and look for the best </w:t>
      </w:r>
      <w:r w:rsidR="00E162B3">
        <w:t xml:space="preserve">solution – we can use one </w:t>
      </w:r>
      <w:r w:rsidR="007712F6">
        <w:t xml:space="preserve">of them or </w:t>
      </w:r>
      <w:r w:rsidR="00EF545B">
        <w:t>some combination</w:t>
      </w:r>
      <w:r w:rsidR="001B36D9">
        <w:t xml:space="preserve"> of them</w:t>
      </w:r>
      <w:r w:rsidR="00EF545B">
        <w:t>.</w:t>
      </w:r>
      <w:r w:rsidR="001B36D9">
        <w:t xml:space="preserve"> </w:t>
      </w:r>
      <w:r w:rsidR="008F52A1">
        <w:t xml:space="preserve">Each one will be need a fine tuning for Hebrew and for our </w:t>
      </w:r>
      <w:r w:rsidR="002D2FA3">
        <w:t>field.</w:t>
      </w:r>
      <w:r w:rsidR="001B36D9">
        <w:t xml:space="preserve"> On this </w:t>
      </w:r>
      <w:r w:rsidR="00CA5B80">
        <w:t>mom</w:t>
      </w:r>
      <w:r w:rsidR="000C6194">
        <w:t xml:space="preserve">ent </w:t>
      </w:r>
      <w:r w:rsidR="00240E9F">
        <w:t xml:space="preserve">our </w:t>
      </w:r>
      <w:r w:rsidR="00015653">
        <w:t xml:space="preserve">ideas </w:t>
      </w:r>
      <w:r w:rsidR="00F41C45">
        <w:t>are</w:t>
      </w:r>
      <w:r w:rsidR="00015653">
        <w:t>:</w:t>
      </w:r>
    </w:p>
    <w:p w14:paraId="6041EE0C" w14:textId="729DFCDC" w:rsidR="00015653" w:rsidRDefault="00F65FE7" w:rsidP="00015653">
      <w:pPr>
        <w:pStyle w:val="ListParagraph"/>
        <w:numPr>
          <w:ilvl w:val="0"/>
          <w:numId w:val="10"/>
        </w:numPr>
        <w:bidi w:val="0"/>
      </w:pPr>
      <w:r>
        <w:t xml:space="preserve">BERT – some NLP engine for </w:t>
      </w:r>
      <w:r w:rsidR="00087099">
        <w:t>transform</w:t>
      </w:r>
      <w:r w:rsidR="00D51303">
        <w:t>ation</w:t>
      </w:r>
      <w:r w:rsidR="00087099">
        <w:t xml:space="preserve"> </w:t>
      </w:r>
      <w:r w:rsidR="00D51303">
        <w:t>of</w:t>
      </w:r>
      <w:r w:rsidR="00087099">
        <w:t xml:space="preserve"> </w:t>
      </w:r>
      <w:r w:rsidR="006C2B98">
        <w:t>a</w:t>
      </w:r>
      <w:r w:rsidR="00087099">
        <w:t xml:space="preserve"> text </w:t>
      </w:r>
      <w:r w:rsidR="00D73ABF">
        <w:t>in</w:t>
      </w:r>
      <w:r w:rsidR="00087099">
        <w:t xml:space="preserve">to </w:t>
      </w:r>
      <w:r w:rsidR="000B75E4">
        <w:t xml:space="preserve">a </w:t>
      </w:r>
      <w:r w:rsidR="006C2B98">
        <w:t xml:space="preserve">matching </w:t>
      </w:r>
      <w:r w:rsidR="00087099">
        <w:t>vector</w:t>
      </w:r>
      <w:r w:rsidR="006C2B98">
        <w:t>,</w:t>
      </w:r>
      <w:r w:rsidR="00087099">
        <w:t xml:space="preserve"> </w:t>
      </w:r>
      <w:r w:rsidR="007B4F4F">
        <w:t>that represent</w:t>
      </w:r>
      <w:r w:rsidR="000B75E4">
        <w:t>s</w:t>
      </w:r>
      <w:r w:rsidR="007B4F4F">
        <w:t xml:space="preserve"> th</w:t>
      </w:r>
      <w:r w:rsidR="003E4E8B">
        <w:t>e</w:t>
      </w:r>
      <w:r w:rsidR="007B4F4F">
        <w:t xml:space="preserve"> </w:t>
      </w:r>
      <w:r w:rsidR="00A66F70">
        <w:t>text</w:t>
      </w:r>
      <w:r w:rsidR="00DB33DF">
        <w:t xml:space="preserve"> </w:t>
      </w:r>
      <w:r w:rsidR="00390822">
        <w:t xml:space="preserve">such that two input texts with semantic </w:t>
      </w:r>
      <w:r w:rsidR="00D60637">
        <w:t xml:space="preserve">proximity will </w:t>
      </w:r>
      <w:r w:rsidR="00E62962">
        <w:t>be represented</w:t>
      </w:r>
      <w:r w:rsidR="00D60637">
        <w:t xml:space="preserve"> by the engine as </w:t>
      </w:r>
      <w:r w:rsidR="006C2B98">
        <w:t xml:space="preserve">relatively </w:t>
      </w:r>
      <w:r w:rsidR="00D60637">
        <w:t>close vectors.</w:t>
      </w:r>
    </w:p>
    <w:p w14:paraId="41B9946D" w14:textId="267C2C68" w:rsidR="004A7D0B" w:rsidRDefault="004A7D0B" w:rsidP="004A7D0B">
      <w:pPr>
        <w:pStyle w:val="ListParagraph"/>
        <w:numPr>
          <w:ilvl w:val="0"/>
          <w:numId w:val="10"/>
        </w:numPr>
        <w:bidi w:val="0"/>
      </w:pPr>
      <w:r>
        <w:t xml:space="preserve">NLI models </w:t>
      </w:r>
      <w:r w:rsidR="008976A6">
        <w:t>–</w:t>
      </w:r>
      <w:r>
        <w:t xml:space="preserve"> </w:t>
      </w:r>
      <w:r w:rsidR="008976A6">
        <w:t xml:space="preserve">gets </w:t>
      </w:r>
      <w:r w:rsidR="005734B8" w:rsidRPr="00A90034">
        <w:rPr>
          <w:i/>
          <w:iCs/>
        </w:rPr>
        <w:t>hypothes</w:t>
      </w:r>
      <w:r w:rsidR="00F97AF0" w:rsidRPr="00A90034">
        <w:rPr>
          <w:i/>
          <w:iCs/>
        </w:rPr>
        <w:t>is</w:t>
      </w:r>
      <w:r w:rsidR="00F97AF0">
        <w:t xml:space="preserve"> </w:t>
      </w:r>
      <w:r w:rsidR="00A90034">
        <w:t xml:space="preserve">and </w:t>
      </w:r>
      <w:r w:rsidR="00A90034">
        <w:rPr>
          <w:i/>
          <w:iCs/>
        </w:rPr>
        <w:t>text</w:t>
      </w:r>
      <w:r w:rsidR="00A90034">
        <w:t xml:space="preserve"> and returns </w:t>
      </w:r>
      <w:r w:rsidR="00523AB7">
        <w:t xml:space="preserve">one of the options: </w:t>
      </w:r>
      <w:r w:rsidR="00523AB7">
        <w:rPr>
          <w:i/>
          <w:iCs/>
        </w:rPr>
        <w:t>entailment</w:t>
      </w:r>
      <w:r w:rsidR="00453A0C">
        <w:t xml:space="preserve">, </w:t>
      </w:r>
      <w:r w:rsidR="000D063C">
        <w:rPr>
          <w:i/>
          <w:iCs/>
        </w:rPr>
        <w:t>contradiction</w:t>
      </w:r>
      <w:r w:rsidR="000D063C">
        <w:t xml:space="preserve"> or </w:t>
      </w:r>
      <w:r w:rsidR="00934D41">
        <w:rPr>
          <w:i/>
          <w:iCs/>
        </w:rPr>
        <w:t>n</w:t>
      </w:r>
      <w:r w:rsidR="00B8776F">
        <w:rPr>
          <w:i/>
          <w:iCs/>
        </w:rPr>
        <w:t>eutral</w:t>
      </w:r>
      <w:r w:rsidR="00E377C2">
        <w:t>.</w:t>
      </w:r>
    </w:p>
    <w:p w14:paraId="7295A67C" w14:textId="2EB5FC52" w:rsidR="004E5637" w:rsidRDefault="00C74EC6" w:rsidP="00F43D3B">
      <w:pPr>
        <w:pStyle w:val="ListParagraph"/>
        <w:numPr>
          <w:ilvl w:val="0"/>
          <w:numId w:val="10"/>
        </w:numPr>
        <w:bidi w:val="0"/>
      </w:pPr>
      <w:r>
        <w:t>LLM</w:t>
      </w:r>
      <w:r w:rsidR="0028790A">
        <w:t xml:space="preserve"> engine</w:t>
      </w:r>
      <w:r w:rsidR="004A7D0B">
        <w:t>s</w:t>
      </w:r>
      <w:r>
        <w:t xml:space="preserve"> </w:t>
      </w:r>
      <w:r w:rsidR="00572179">
        <w:t>(Large Language Model</w:t>
      </w:r>
      <w:r w:rsidR="0028790A">
        <w:t xml:space="preserve">, </w:t>
      </w:r>
      <w:r w:rsidR="00A93179">
        <w:t>l</w:t>
      </w:r>
      <w:r w:rsidR="0028790A">
        <w:t>ike GPT</w:t>
      </w:r>
      <w:r w:rsidR="00572179">
        <w:t xml:space="preserve">) </w:t>
      </w:r>
      <w:r w:rsidR="00A95024">
        <w:t xml:space="preserve">with fine tuning for our </w:t>
      </w:r>
      <w:r w:rsidR="0083006D">
        <w:t>needs.</w:t>
      </w:r>
    </w:p>
    <w:p w14:paraId="044E106E" w14:textId="736F3F90" w:rsidR="00845422" w:rsidRDefault="00845422" w:rsidP="00845422">
      <w:pPr>
        <w:bidi w:val="0"/>
        <w:rPr>
          <w:rtl/>
        </w:rPr>
      </w:pPr>
      <w:r>
        <w:t xml:space="preserve">For the GUI, </w:t>
      </w:r>
      <w:r w:rsidR="002778F3">
        <w:t xml:space="preserve">the first level will be MS </w:t>
      </w:r>
      <w:r w:rsidR="005765D8">
        <w:t>E</w:t>
      </w:r>
      <w:r w:rsidR="002778F3">
        <w:t xml:space="preserve">xcel </w:t>
      </w:r>
      <w:r w:rsidR="005765D8">
        <w:t xml:space="preserve">that brings awesome tools for analyzing and displaying </w:t>
      </w:r>
      <w:r w:rsidR="00A245F9">
        <w:t xml:space="preserve">our data and insights. In the second level, we will use some </w:t>
      </w:r>
      <w:r w:rsidR="005646D4">
        <w:t>static web</w:t>
      </w:r>
      <w:r w:rsidR="002A5777">
        <w:t xml:space="preserve">app </w:t>
      </w:r>
      <w:r w:rsidR="008E0AEA">
        <w:t>hosted on GitHub pages</w:t>
      </w:r>
      <w:r w:rsidR="002A1581">
        <w:t xml:space="preserve"> for interacting with the data</w:t>
      </w:r>
      <w:r w:rsidR="008E0AEA">
        <w:t>.</w:t>
      </w:r>
      <w:r w:rsidR="002A1581">
        <w:t xml:space="preserve"> </w:t>
      </w:r>
      <w:r w:rsidR="00E85D3C">
        <w:t xml:space="preserve">In the third level we will update our app for interact </w:t>
      </w:r>
      <w:r w:rsidR="005E408E">
        <w:t xml:space="preserve">and </w:t>
      </w:r>
      <w:r w:rsidR="00C24345">
        <w:t>conclude new insights from the original data</w:t>
      </w:r>
      <w:r w:rsidR="00C032F3">
        <w:t>set by the model.</w:t>
      </w:r>
    </w:p>
    <w:p w14:paraId="6692A9DA" w14:textId="77777777" w:rsidR="0086090A" w:rsidRDefault="009279C7" w:rsidP="0086090A">
      <w:pPr>
        <w:pStyle w:val="Heading2"/>
        <w:bidi w:val="0"/>
      </w:pPr>
      <w:r w:rsidRPr="00965B1A">
        <w:t>Challenges and uncertainties:</w:t>
      </w:r>
      <w:r>
        <w:t xml:space="preserve"> </w:t>
      </w:r>
    </w:p>
    <w:p w14:paraId="7B1A97D6" w14:textId="05E969F6" w:rsidR="00F77BDE" w:rsidRDefault="00E857F2" w:rsidP="0086090A">
      <w:pPr>
        <w:bidi w:val="0"/>
      </w:pPr>
      <w:r>
        <w:t xml:space="preserve">Our main challenge, </w:t>
      </w:r>
      <w:r w:rsidR="00203E58">
        <w:t>as said be</w:t>
      </w:r>
      <w:r w:rsidR="00F66551">
        <w:t xml:space="preserve">fore, is </w:t>
      </w:r>
      <w:r w:rsidR="0016490F">
        <w:t xml:space="preserve">creating suitable </w:t>
      </w:r>
      <w:r w:rsidR="00E85261">
        <w:t>NLP</w:t>
      </w:r>
      <w:r w:rsidR="0016490F">
        <w:t xml:space="preserve"> </w:t>
      </w:r>
      <w:r w:rsidR="00E85261">
        <w:t xml:space="preserve">algorithm, that will be good </w:t>
      </w:r>
      <w:r w:rsidR="00E72B15">
        <w:t>for</w:t>
      </w:r>
      <w:r w:rsidR="00C921DD">
        <w:t xml:space="preserve"> </w:t>
      </w:r>
      <w:r w:rsidR="001522B7">
        <w:t xml:space="preserve">Hebrew. </w:t>
      </w:r>
      <w:r w:rsidR="00D1239E">
        <w:t xml:space="preserve">In the case will not find </w:t>
      </w:r>
      <w:r w:rsidR="004476CD">
        <w:t>perfect one, we will use the best we will find.</w:t>
      </w:r>
    </w:p>
    <w:p w14:paraId="1C4BBC9D" w14:textId="46D68A6A" w:rsidR="00415867" w:rsidRPr="00E020C3" w:rsidRDefault="00415867" w:rsidP="0086090A">
      <w:pPr>
        <w:pStyle w:val="Heading2"/>
        <w:bidi w:val="0"/>
        <w:rPr>
          <w:b w:val="0"/>
          <w:bCs w:val="0"/>
        </w:rPr>
      </w:pPr>
      <w:r w:rsidRPr="00E020C3">
        <w:t>Required knowledge:</w:t>
      </w:r>
    </w:p>
    <w:p w14:paraId="01A3A8CD" w14:textId="6AB3BA13" w:rsidR="006273A9" w:rsidRDefault="006273A9" w:rsidP="006478E3">
      <w:pPr>
        <w:pStyle w:val="ListParagraph"/>
        <w:numPr>
          <w:ilvl w:val="0"/>
          <w:numId w:val="7"/>
        </w:numPr>
        <w:bidi w:val="0"/>
      </w:pPr>
      <w:r>
        <w:t xml:space="preserve">Data </w:t>
      </w:r>
      <w:r w:rsidR="003B3E27">
        <w:t>processing and visualization tools.</w:t>
      </w:r>
    </w:p>
    <w:p w14:paraId="42241F2E" w14:textId="52EAEA6D" w:rsidR="00305705" w:rsidRDefault="00305705" w:rsidP="006C14CB">
      <w:pPr>
        <w:pStyle w:val="ListParagraph"/>
        <w:numPr>
          <w:ilvl w:val="0"/>
          <w:numId w:val="7"/>
        </w:numPr>
        <w:bidi w:val="0"/>
      </w:pPr>
      <w:r>
        <w:t>SQL.</w:t>
      </w:r>
    </w:p>
    <w:p w14:paraId="42DF9A39" w14:textId="6056EBDF" w:rsidR="00400783" w:rsidRDefault="0076711F" w:rsidP="006273A9">
      <w:pPr>
        <w:pStyle w:val="ListParagraph"/>
        <w:numPr>
          <w:ilvl w:val="0"/>
          <w:numId w:val="7"/>
        </w:numPr>
        <w:bidi w:val="0"/>
      </w:pPr>
      <w:r w:rsidRPr="0076711F">
        <w:t>Natural Language Processing</w:t>
      </w:r>
      <w:r>
        <w:t xml:space="preserve"> </w:t>
      </w:r>
      <w:r w:rsidR="00415867">
        <w:t xml:space="preserve">Huji </w:t>
      </w:r>
      <w:r w:rsidR="00EE76E0">
        <w:t>course</w:t>
      </w:r>
      <w:r w:rsidR="009E27C8">
        <w:t xml:space="preserve">, </w:t>
      </w:r>
      <w:r w:rsidR="00600FA1" w:rsidRPr="00600FA1">
        <w:t>67658</w:t>
      </w:r>
      <w:r w:rsidR="0059347E">
        <w:t>.</w:t>
      </w:r>
    </w:p>
    <w:p w14:paraId="2083F464" w14:textId="58A70C50" w:rsidR="00EC12E0" w:rsidRDefault="00EE76E0" w:rsidP="00E020C3">
      <w:pPr>
        <w:pStyle w:val="ListParagraph"/>
        <w:numPr>
          <w:ilvl w:val="0"/>
          <w:numId w:val="7"/>
        </w:numPr>
        <w:bidi w:val="0"/>
      </w:pPr>
      <w:r>
        <w:t>NLP</w:t>
      </w:r>
      <w:r w:rsidR="00A97959">
        <w:t xml:space="preserve"> theoretics</w:t>
      </w:r>
      <w:r>
        <w:t>.</w:t>
      </w:r>
    </w:p>
    <w:p w14:paraId="05626094" w14:textId="176E43B5" w:rsidR="00A97959" w:rsidRDefault="00A97959" w:rsidP="00A97959">
      <w:pPr>
        <w:pStyle w:val="ListParagraph"/>
        <w:numPr>
          <w:ilvl w:val="0"/>
          <w:numId w:val="7"/>
        </w:numPr>
        <w:bidi w:val="0"/>
      </w:pPr>
      <w:r>
        <w:t>NLP practices and tools.</w:t>
      </w:r>
    </w:p>
    <w:p w14:paraId="2B1FB429" w14:textId="582832F0" w:rsidR="00A97959" w:rsidRDefault="00A97959" w:rsidP="00A97959">
      <w:pPr>
        <w:pStyle w:val="ListParagraph"/>
        <w:numPr>
          <w:ilvl w:val="0"/>
          <w:numId w:val="7"/>
        </w:numPr>
        <w:bidi w:val="0"/>
      </w:pPr>
      <w:r>
        <w:t>Specific NLP tools for Hebrew.</w:t>
      </w:r>
    </w:p>
    <w:p w14:paraId="159808A4" w14:textId="705B727D" w:rsidR="00B54F9F" w:rsidRDefault="00B61488" w:rsidP="00B54F9F">
      <w:pPr>
        <w:pStyle w:val="ListParagraph"/>
        <w:numPr>
          <w:ilvl w:val="0"/>
          <w:numId w:val="7"/>
        </w:numPr>
        <w:bidi w:val="0"/>
      </w:pPr>
      <w:r>
        <w:t>Web development.</w:t>
      </w:r>
    </w:p>
    <w:p w14:paraId="05557A4E" w14:textId="455DE5E1" w:rsidR="00470DD8" w:rsidRDefault="00470DD8" w:rsidP="00F150D1">
      <w:pPr>
        <w:pStyle w:val="ListParagraph"/>
        <w:numPr>
          <w:ilvl w:val="0"/>
          <w:numId w:val="7"/>
        </w:numPr>
        <w:bidi w:val="0"/>
      </w:pPr>
      <w:r>
        <w:t>Main conflicts in Israel.</w:t>
      </w:r>
    </w:p>
    <w:p w14:paraId="0C3CC8EE" w14:textId="1DE0625C" w:rsidR="00012D55" w:rsidRPr="00B31AA0" w:rsidRDefault="00441252" w:rsidP="003F796B">
      <w:pPr>
        <w:pStyle w:val="Heading1"/>
        <w:bidi w:val="0"/>
      </w:pPr>
      <w:r w:rsidRPr="00B31AA0">
        <w:t>Evaluation and Verification Scheme</w:t>
      </w:r>
    </w:p>
    <w:p w14:paraId="215E7A4E" w14:textId="0C303045" w:rsidR="00A70207" w:rsidRDefault="003E1EDD" w:rsidP="00C84D41">
      <w:pPr>
        <w:bidi w:val="0"/>
      </w:pPr>
      <w:r>
        <w:t>We divide the evaluation to two parts</w:t>
      </w:r>
      <w:r w:rsidR="00A70207">
        <w:t>:</w:t>
      </w:r>
      <w:r w:rsidR="00173E60">
        <w:t xml:space="preserve"> </w:t>
      </w:r>
    </w:p>
    <w:p w14:paraId="2F4D0FE6" w14:textId="77777777" w:rsidR="000776EA" w:rsidRDefault="001A4167" w:rsidP="00A70207">
      <w:pPr>
        <w:bidi w:val="0"/>
      </w:pPr>
      <w:r>
        <w:t xml:space="preserve">First, </w:t>
      </w:r>
      <w:r w:rsidR="0012142F">
        <w:t>evaluation of the algorithm</w:t>
      </w:r>
      <w:r w:rsidR="00173E60">
        <w:t xml:space="preserve">. We will need to </w:t>
      </w:r>
      <w:r w:rsidR="00D14D16">
        <w:t xml:space="preserve">create </w:t>
      </w:r>
      <w:r w:rsidR="00FB3FE0">
        <w:t xml:space="preserve">test cases </w:t>
      </w:r>
      <w:r w:rsidR="00B31AA0">
        <w:t>manually (</w:t>
      </w:r>
      <w:r w:rsidR="00293AF5">
        <w:t xml:space="preserve">some </w:t>
      </w:r>
      <w:r w:rsidR="000A0EED">
        <w:t>parliament</w:t>
      </w:r>
      <w:r w:rsidR="00293AF5">
        <w:t xml:space="preserve"> members, </w:t>
      </w:r>
      <w:r w:rsidR="00642641">
        <w:t xml:space="preserve">and </w:t>
      </w:r>
      <w:r w:rsidR="005232EA">
        <w:t xml:space="preserve">issues) and test </w:t>
      </w:r>
      <w:r w:rsidR="00DB725A">
        <w:t xml:space="preserve">our algorithm accordingly. </w:t>
      </w:r>
      <w:r w:rsidR="00E46448">
        <w:t xml:space="preserve">We will need to create a distance </w:t>
      </w:r>
      <w:r w:rsidR="00932D61">
        <w:t>function that is relevant</w:t>
      </w:r>
      <w:r w:rsidR="00126ACD">
        <w:t xml:space="preserve">. </w:t>
      </w:r>
    </w:p>
    <w:p w14:paraId="567C0A68" w14:textId="2A582FDE" w:rsidR="002B0C04" w:rsidRDefault="00126ACD" w:rsidP="00C84D41">
      <w:pPr>
        <w:bidi w:val="0"/>
      </w:pPr>
      <w:r>
        <w:t xml:space="preserve">Secondly, we will need to evaluate the </w:t>
      </w:r>
      <w:r w:rsidR="00052D28">
        <w:t xml:space="preserve">accessibility of our project to the user. If the user </w:t>
      </w:r>
      <w:r w:rsidR="00195594">
        <w:t>can</w:t>
      </w:r>
      <w:r w:rsidR="000A0EED">
        <w:t>'</w:t>
      </w:r>
      <w:r w:rsidR="00195594">
        <w:t xml:space="preserve">t easily use it for his decision, </w:t>
      </w:r>
      <w:r w:rsidR="00E500C5">
        <w:t xml:space="preserve">we actually failed in our goal. So we will need to </w:t>
      </w:r>
      <w:r w:rsidR="007F45A0">
        <w:t xml:space="preserve">bring some </w:t>
      </w:r>
      <w:r w:rsidR="00E87DD4">
        <w:t xml:space="preserve">voters that are not involved so much, let them use our interface, and let them rate </w:t>
      </w:r>
      <w:r w:rsidR="00421CB5">
        <w:t>us</w:t>
      </w:r>
      <w:r w:rsidR="004C635A">
        <w:t xml:space="preserve"> </w:t>
      </w:r>
      <w:r w:rsidR="00B67667">
        <w:t>how much</w:t>
      </w:r>
      <w:r w:rsidR="00421CB5">
        <w:t xml:space="preserve"> it helped them</w:t>
      </w:r>
      <w:r w:rsidR="002B0C04">
        <w:t>.</w:t>
      </w:r>
    </w:p>
    <w:p w14:paraId="1CDE5C44" w14:textId="57DE083C" w:rsidR="002B0C04" w:rsidRPr="00B80E83" w:rsidRDefault="002B0C04" w:rsidP="003F796B">
      <w:pPr>
        <w:pStyle w:val="Heading1"/>
        <w:bidi w:val="0"/>
      </w:pPr>
      <w:r>
        <w:t xml:space="preserve">Annual work </w:t>
      </w:r>
      <w:r w:rsidR="00756BC9">
        <w:t>plan</w:t>
      </w:r>
    </w:p>
    <w:p w14:paraId="0D150D55" w14:textId="29418B9D" w:rsidR="00D35D27" w:rsidRDefault="00D35D27" w:rsidP="00C84D41">
      <w:pPr>
        <w:pStyle w:val="Heading2"/>
        <w:bidi w:val="0"/>
      </w:pPr>
      <w:r>
        <w:t>First steps:</w:t>
      </w:r>
    </w:p>
    <w:p w14:paraId="6CF1E892" w14:textId="3FBFAECD" w:rsidR="00CD2EFA" w:rsidRDefault="005E47A2" w:rsidP="00854708">
      <w:pPr>
        <w:pStyle w:val="ListParagraph"/>
        <w:numPr>
          <w:ilvl w:val="0"/>
          <w:numId w:val="8"/>
        </w:numPr>
        <w:bidi w:val="0"/>
      </w:pPr>
      <w:r>
        <w:t>Preprocessing</w:t>
      </w:r>
      <w:r w:rsidR="00CD2EFA">
        <w:t xml:space="preserve"> our data and create </w:t>
      </w:r>
      <w:r>
        <w:t>easy way to interact with it.</w:t>
      </w:r>
    </w:p>
    <w:p w14:paraId="55045F69" w14:textId="37A1CF0F" w:rsidR="00955452" w:rsidRDefault="00DE32A3" w:rsidP="00955452">
      <w:pPr>
        <w:pStyle w:val="ListParagraph"/>
        <w:numPr>
          <w:ilvl w:val="0"/>
          <w:numId w:val="8"/>
        </w:numPr>
        <w:bidi w:val="0"/>
      </w:pPr>
      <w:r>
        <w:t xml:space="preserve">Write sentences </w:t>
      </w:r>
      <w:r w:rsidR="00415146">
        <w:t>which describes the key stands.</w:t>
      </w:r>
    </w:p>
    <w:p w14:paraId="11434180" w14:textId="730048B3" w:rsidR="00756BC9" w:rsidRPr="00B80E83" w:rsidRDefault="0035515A" w:rsidP="00854708">
      <w:pPr>
        <w:pStyle w:val="ListParagraph"/>
        <w:numPr>
          <w:ilvl w:val="0"/>
          <w:numId w:val="8"/>
        </w:numPr>
        <w:bidi w:val="0"/>
      </w:pPr>
      <w:r>
        <w:t xml:space="preserve">Create </w:t>
      </w:r>
      <w:r w:rsidR="00DB1E61">
        <w:t xml:space="preserve">test </w:t>
      </w:r>
      <w:r w:rsidR="00A7457F">
        <w:t xml:space="preserve">case manually </w:t>
      </w:r>
      <w:r w:rsidR="00F87B1B">
        <w:t xml:space="preserve">so we will see what properties are </w:t>
      </w:r>
      <w:r w:rsidR="00A707DC">
        <w:t>feasible.</w:t>
      </w:r>
    </w:p>
    <w:p w14:paraId="1B7404AF" w14:textId="250E1DCE" w:rsidR="00A707DC" w:rsidRPr="00B80E83" w:rsidRDefault="00B027BC" w:rsidP="00A707DC">
      <w:pPr>
        <w:pStyle w:val="ListParagraph"/>
        <w:numPr>
          <w:ilvl w:val="0"/>
          <w:numId w:val="8"/>
        </w:numPr>
        <w:bidi w:val="0"/>
      </w:pPr>
      <w:r>
        <w:t xml:space="preserve">Research </w:t>
      </w:r>
      <w:r w:rsidR="002B2038">
        <w:t xml:space="preserve">with our </w:t>
      </w:r>
      <w:r w:rsidR="00D13072">
        <w:t xml:space="preserve">advisor </w:t>
      </w:r>
      <w:r w:rsidR="00D775DD">
        <w:t xml:space="preserve">NLP tools and choose the </w:t>
      </w:r>
      <w:r w:rsidR="00AE0A2B">
        <w:t>most relevant to our properties.</w:t>
      </w:r>
    </w:p>
    <w:p w14:paraId="73E340E2" w14:textId="27514ACE" w:rsidR="00E37434" w:rsidRDefault="00E37434" w:rsidP="00E37434">
      <w:pPr>
        <w:pStyle w:val="ListParagraph"/>
        <w:numPr>
          <w:ilvl w:val="0"/>
          <w:numId w:val="8"/>
        </w:numPr>
        <w:bidi w:val="0"/>
      </w:pPr>
      <w:r>
        <w:t xml:space="preserve">Start </w:t>
      </w:r>
      <w:r w:rsidR="00F85647">
        <w:t xml:space="preserve">playing with the </w:t>
      </w:r>
      <w:r>
        <w:t>algorithm</w:t>
      </w:r>
      <w:r w:rsidR="00F85647">
        <w:t xml:space="preserve">s and </w:t>
      </w:r>
      <w:r w:rsidR="009917CB">
        <w:t xml:space="preserve">look the </w:t>
      </w:r>
      <w:r w:rsidR="000D6070">
        <w:t>results</w:t>
      </w:r>
      <w:r w:rsidR="004A097E">
        <w:t>.</w:t>
      </w:r>
    </w:p>
    <w:p w14:paraId="67B2EF3A" w14:textId="77777777" w:rsidR="009B6AFB" w:rsidRDefault="00D00608" w:rsidP="00C84D41">
      <w:pPr>
        <w:pStyle w:val="Heading2"/>
        <w:bidi w:val="0"/>
      </w:pPr>
      <w:r>
        <w:t xml:space="preserve">Minimum </w:t>
      </w:r>
      <w:r w:rsidR="00054467">
        <w:t>viable product</w:t>
      </w:r>
      <w:r w:rsidR="00B10BC5">
        <w:t>:</w:t>
      </w:r>
    </w:p>
    <w:p w14:paraId="505925F5" w14:textId="2AEA556D" w:rsidR="00D00608" w:rsidRDefault="007841A2" w:rsidP="00D00608">
      <w:pPr>
        <w:bidi w:val="0"/>
      </w:pPr>
      <w:r>
        <w:t>There is a</w:t>
      </w:r>
      <w:r w:rsidR="00D807F5">
        <w:t>n</w:t>
      </w:r>
      <w:r w:rsidR="00E205A9">
        <w:t xml:space="preserve"> interactive</w:t>
      </w:r>
      <w:r w:rsidR="00A45476">
        <w:t xml:space="preserve"> and accessible</w:t>
      </w:r>
      <w:r w:rsidR="00D807F5">
        <w:t xml:space="preserve"> Excel file</w:t>
      </w:r>
      <w:r w:rsidR="009A42D0">
        <w:t xml:space="preserve">. </w:t>
      </w:r>
      <w:r>
        <w:t xml:space="preserve">The user can </w:t>
      </w:r>
      <w:r w:rsidR="00F458E0">
        <w:t xml:space="preserve">choose a </w:t>
      </w:r>
      <w:r w:rsidR="009837FC">
        <w:t>par</w:t>
      </w:r>
      <w:r w:rsidR="00847677">
        <w:t xml:space="preserve">liament member and see his opinions on </w:t>
      </w:r>
      <w:r w:rsidR="009A42D0">
        <w:t>some key fields in Israel's politics</w:t>
      </w:r>
      <w:r w:rsidR="00C36F88">
        <w:t>. He can also choose subject</w:t>
      </w:r>
      <w:r w:rsidR="001A1043">
        <w:t xml:space="preserve"> from a list</w:t>
      </w:r>
      <w:r w:rsidR="00C36F88">
        <w:t xml:space="preserve">, and see each </w:t>
      </w:r>
      <w:r w:rsidR="007831B1">
        <w:t>member</w:t>
      </w:r>
      <w:r w:rsidR="00FD02DF">
        <w:t>'s</w:t>
      </w:r>
      <w:r w:rsidR="00C36F88">
        <w:t xml:space="preserve"> or </w:t>
      </w:r>
      <w:r w:rsidR="007831B1">
        <w:t>parties'</w:t>
      </w:r>
      <w:r w:rsidR="00C36F88">
        <w:t xml:space="preserve"> opinion on the matter.</w:t>
      </w:r>
    </w:p>
    <w:p w14:paraId="2F3CFAF2" w14:textId="0891D436" w:rsidR="003A7EFC" w:rsidRDefault="0049760D" w:rsidP="003A7EFC">
      <w:pPr>
        <w:bidi w:val="0"/>
      </w:pPr>
      <w:r>
        <w:t xml:space="preserve">In the excel file the user fills some </w:t>
      </w:r>
      <w:r w:rsidR="00CF41B6">
        <w:t xml:space="preserve">fields of </w:t>
      </w:r>
      <w:r w:rsidR="00EF6F53">
        <w:t>form and see the most rele</w:t>
      </w:r>
      <w:r w:rsidR="008A52B2">
        <w:t xml:space="preserve">vant </w:t>
      </w:r>
      <w:r w:rsidR="00913962">
        <w:t xml:space="preserve">members and </w:t>
      </w:r>
      <w:r w:rsidR="00B22B64">
        <w:t>parties for him.</w:t>
      </w:r>
    </w:p>
    <w:p w14:paraId="3DA934B0" w14:textId="3A854C17" w:rsidR="00E222F8" w:rsidRDefault="00E222F8" w:rsidP="00D9184C">
      <w:pPr>
        <w:pStyle w:val="Heading2"/>
        <w:bidi w:val="0"/>
      </w:pPr>
      <w:r>
        <w:t>Future steps:</w:t>
      </w:r>
      <w:r w:rsidR="00F437C2">
        <w:t xml:space="preserve"> </w:t>
      </w:r>
    </w:p>
    <w:p w14:paraId="71D0BD25" w14:textId="2561FBB9" w:rsidR="00FC1464" w:rsidRDefault="00A900B4" w:rsidP="008B215F">
      <w:pPr>
        <w:pStyle w:val="ListParagraph"/>
        <w:numPr>
          <w:ilvl w:val="0"/>
          <w:numId w:val="9"/>
        </w:numPr>
        <w:bidi w:val="0"/>
      </w:pPr>
      <w:r>
        <w:t>Creating</w:t>
      </w:r>
      <w:r w:rsidR="00FB02B1">
        <w:t xml:space="preserve"> webapp</w:t>
      </w:r>
      <w:r w:rsidR="00531CB0">
        <w:t xml:space="preserve"> interface</w:t>
      </w:r>
      <w:r w:rsidR="0072408A">
        <w:t>.</w:t>
      </w:r>
    </w:p>
    <w:p w14:paraId="4D6D4710" w14:textId="147010F6" w:rsidR="001D0328" w:rsidRDefault="003D57E0" w:rsidP="00DA4657">
      <w:pPr>
        <w:pStyle w:val="ListParagraph"/>
        <w:numPr>
          <w:ilvl w:val="0"/>
          <w:numId w:val="9"/>
        </w:numPr>
        <w:bidi w:val="0"/>
      </w:pPr>
      <w:r>
        <w:t xml:space="preserve">The user can choose a subject of his own </w:t>
      </w:r>
      <w:r w:rsidR="004E0857">
        <w:t>choice</w:t>
      </w:r>
      <w:r w:rsidR="00B22B64">
        <w:t xml:space="preserve"> </w:t>
      </w:r>
      <w:r>
        <w:t>(</w:t>
      </w:r>
      <w:r w:rsidR="0028068B">
        <w:t>which</w:t>
      </w:r>
      <w:r>
        <w:t xml:space="preserve"> </w:t>
      </w:r>
      <w:r w:rsidR="004E0857">
        <w:t xml:space="preserve">doesn’t exist yet), and ask </w:t>
      </w:r>
      <w:r w:rsidR="00FF7017">
        <w:t>for</w:t>
      </w:r>
      <w:r w:rsidR="004E0857">
        <w:t xml:space="preserve"> </w:t>
      </w:r>
      <w:r w:rsidR="00A00C23">
        <w:t>opinio</w:t>
      </w:r>
      <w:r w:rsidR="009E369A">
        <w:t>ns about it. The</w:t>
      </w:r>
      <w:r w:rsidR="000123AB">
        <w:t xml:space="preserve"> </w:t>
      </w:r>
      <w:r w:rsidR="005B3600">
        <w:t xml:space="preserve">system now </w:t>
      </w:r>
      <w:r w:rsidR="00EF485D">
        <w:t>acc</w:t>
      </w:r>
      <w:r w:rsidR="00001116">
        <w:t xml:space="preserve">essing the </w:t>
      </w:r>
      <w:r w:rsidR="005B7A95">
        <w:t>source</w:t>
      </w:r>
      <w:r w:rsidR="00001116">
        <w:t xml:space="preserve"> database, </w:t>
      </w:r>
      <w:r w:rsidR="005240AF">
        <w:t xml:space="preserve">and </w:t>
      </w:r>
      <w:r w:rsidR="00B71CCC">
        <w:t xml:space="preserve">creating new property in the </w:t>
      </w:r>
      <w:r w:rsidR="00EF34A5">
        <w:t>properties</w:t>
      </w:r>
      <w:r w:rsidR="00B71CCC">
        <w:t xml:space="preserve"> </w:t>
      </w:r>
      <w:r w:rsidR="00EF34A5">
        <w:t>database about this subject.</w:t>
      </w:r>
    </w:p>
    <w:p w14:paraId="31F3FD4A" w14:textId="4F5862BD" w:rsidR="00EF70A5" w:rsidRDefault="00E9608D" w:rsidP="003F796B">
      <w:pPr>
        <w:pStyle w:val="Heading1"/>
        <w:bidi w:val="0"/>
      </w:pPr>
      <w:r w:rsidRPr="00E9608D">
        <w:t>Project Management</w:t>
      </w:r>
    </w:p>
    <w:p w14:paraId="5A35897D" w14:textId="6512B9B0" w:rsidR="00ED08AC" w:rsidRPr="00384A23" w:rsidRDefault="00ED08AC" w:rsidP="00F62D21">
      <w:pPr>
        <w:tabs>
          <w:tab w:val="left" w:pos="426"/>
        </w:tabs>
        <w:bidi w:val="0"/>
      </w:pPr>
      <w:r w:rsidRPr="00137A25">
        <w:rPr>
          <w:noProof/>
        </w:rPr>
        <w:drawing>
          <wp:inline distT="0" distB="0" distL="0" distR="0" wp14:anchorId="416A8499" wp14:editId="3CDE84C5">
            <wp:extent cx="173182" cy="180000"/>
            <wp:effectExtent l="0" t="0" r="0" b="0"/>
            <wp:docPr id="731035731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4626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2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62D21">
        <w:tab/>
      </w:r>
      <w:r>
        <w:t xml:space="preserve">Notion: </w:t>
      </w:r>
      <w:hyperlink r:id="rId21" w:history="1">
        <w:r w:rsidRPr="002A39A1">
          <w:rPr>
            <w:rStyle w:val="Hyperlink"/>
          </w:rPr>
          <w:t>IsraPolitics Tasks at Notion</w:t>
        </w:r>
      </w:hyperlink>
    </w:p>
    <w:p w14:paraId="40B50A2A" w14:textId="42045076" w:rsidR="00E9608D" w:rsidRDefault="005B4738" w:rsidP="00F62D21">
      <w:pPr>
        <w:tabs>
          <w:tab w:val="left" w:pos="426"/>
        </w:tabs>
        <w:bidi w:val="0"/>
      </w:pPr>
      <w:r w:rsidRPr="005B4738">
        <w:rPr>
          <w:noProof/>
        </w:rPr>
        <w:drawing>
          <wp:inline distT="0" distB="0" distL="0" distR="0" wp14:anchorId="20D8A519" wp14:editId="3140650A">
            <wp:extent cx="180000" cy="180000"/>
            <wp:effectExtent l="0" t="0" r="0" b="0"/>
            <wp:docPr id="136052936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2936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A83">
        <w:t xml:space="preserve"> </w:t>
      </w:r>
      <w:r w:rsidR="00F62D21">
        <w:tab/>
      </w:r>
      <w:r w:rsidR="00E9608D">
        <w:t xml:space="preserve">GitHub: </w:t>
      </w:r>
      <w:hyperlink r:id="rId24" w:history="1">
        <w:r w:rsidR="00430591" w:rsidRPr="00430591">
          <w:rPr>
            <w:rStyle w:val="Hyperlink"/>
          </w:rPr>
          <w:t>IsraPolitic</w:t>
        </w:r>
        <w:r w:rsidR="00430591">
          <w:rPr>
            <w:rStyle w:val="Hyperlink"/>
          </w:rPr>
          <w:t>s at GitHub</w:t>
        </w:r>
      </w:hyperlink>
    </w:p>
    <w:sectPr w:rsidR="00E9608D" w:rsidSect="007F4002">
      <w:headerReference w:type="default" r:id="rId25"/>
      <w:footerReference w:type="default" r:id="rId26"/>
      <w:pgSz w:w="11906" w:h="16838"/>
      <w:pgMar w:top="1701" w:right="1800" w:bottom="1440" w:left="1800" w:header="426" w:footer="25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7C60A" w14:textId="77777777" w:rsidR="001C18D6" w:rsidRDefault="001C18D6" w:rsidP="00195528">
      <w:pPr>
        <w:spacing w:after="0"/>
      </w:pPr>
      <w:r>
        <w:separator/>
      </w:r>
    </w:p>
    <w:p w14:paraId="68353D94" w14:textId="77777777" w:rsidR="001C18D6" w:rsidRDefault="001C18D6"/>
  </w:endnote>
  <w:endnote w:type="continuationSeparator" w:id="0">
    <w:p w14:paraId="5166664F" w14:textId="77777777" w:rsidR="001C18D6" w:rsidRDefault="001C18D6" w:rsidP="00195528">
      <w:pPr>
        <w:spacing w:after="0"/>
      </w:pPr>
      <w:r>
        <w:continuationSeparator/>
      </w:r>
    </w:p>
    <w:p w14:paraId="606FCE32" w14:textId="77777777" w:rsidR="001C18D6" w:rsidRDefault="001C18D6"/>
  </w:endnote>
  <w:endnote w:type="continuationNotice" w:id="1">
    <w:p w14:paraId="6FAF7C5F" w14:textId="77777777" w:rsidR="001C18D6" w:rsidRDefault="001C18D6">
      <w:pPr>
        <w:spacing w:after="0"/>
      </w:pPr>
    </w:p>
    <w:p w14:paraId="3A433EAD" w14:textId="77777777" w:rsidR="001C18D6" w:rsidRDefault="001C18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-1055159805"/>
      <w:docPartObj>
        <w:docPartGallery w:val="Page Numbers (Bottom of Page)"/>
        <w:docPartUnique/>
      </w:docPartObj>
    </w:sdtPr>
    <w:sdtContent>
      <w:p w14:paraId="3152768F" w14:textId="77777777" w:rsidR="00462AB0" w:rsidRPr="00462AB0" w:rsidRDefault="00462AB0" w:rsidP="00462AB0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2CA5AE9F" w14:textId="77777777" w:rsidR="00F62D21" w:rsidRDefault="00F62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371BF" w14:textId="77777777" w:rsidR="001C18D6" w:rsidRDefault="001C18D6" w:rsidP="00195528">
      <w:pPr>
        <w:spacing w:after="0"/>
      </w:pPr>
      <w:r>
        <w:separator/>
      </w:r>
    </w:p>
    <w:p w14:paraId="101F9118" w14:textId="77777777" w:rsidR="001C18D6" w:rsidRDefault="001C18D6"/>
  </w:footnote>
  <w:footnote w:type="continuationSeparator" w:id="0">
    <w:p w14:paraId="01D5BC90" w14:textId="77777777" w:rsidR="001C18D6" w:rsidRDefault="001C18D6" w:rsidP="00195528">
      <w:pPr>
        <w:spacing w:after="0"/>
      </w:pPr>
      <w:r>
        <w:continuationSeparator/>
      </w:r>
    </w:p>
    <w:p w14:paraId="7FAF9821" w14:textId="77777777" w:rsidR="001C18D6" w:rsidRDefault="001C18D6"/>
  </w:footnote>
  <w:footnote w:type="continuationNotice" w:id="1">
    <w:p w14:paraId="6875CD36" w14:textId="77777777" w:rsidR="001C18D6" w:rsidRDefault="001C18D6">
      <w:pPr>
        <w:spacing w:after="0"/>
      </w:pPr>
    </w:p>
    <w:p w14:paraId="0A4E727A" w14:textId="77777777" w:rsidR="001C18D6" w:rsidRDefault="001C18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E7AF" w14:textId="226365AB" w:rsidR="00195528" w:rsidRDefault="00000E75" w:rsidP="006B36E9">
    <w:pPr>
      <w:pStyle w:val="Header"/>
      <w:bidi w:val="0"/>
    </w:pPr>
    <w:r>
      <w:tab/>
    </w:r>
    <w:sdt>
      <w:sdtPr>
        <w:alias w:val="כותרת"/>
        <w:tag w:val=""/>
        <w:id w:val="1752700433"/>
        <w:placeholder>
          <w:docPart w:val="0F8C4D43B8624199B7A27796AA6C7E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F340C">
          <w:t>IsraPolitics – Preliminary Report</w:t>
        </w:r>
      </w:sdtContent>
    </w:sdt>
    <w:r w:rsidR="002E4EBE">
      <w:tab/>
    </w:r>
  </w:p>
  <w:p w14:paraId="6237DA8E" w14:textId="542C663B" w:rsidR="00000E75" w:rsidRDefault="002E4EBE" w:rsidP="00B94F48">
    <w:pPr>
      <w:pStyle w:val="Header"/>
      <w:bidi w:val="0"/>
    </w:pPr>
    <w:r>
      <w:tab/>
    </w:r>
    <w:r w:rsidR="00203E79">
      <w:fldChar w:fldCharType="begin"/>
    </w:r>
    <w:r w:rsidR="00203E79">
      <w:instrText xml:space="preserve"> STYLEREF  "</w:instrText>
    </w:r>
    <w:r w:rsidR="00203E79">
      <w:rPr>
        <w:rtl/>
      </w:rPr>
      <w:instrText>כותרת 1</w:instrText>
    </w:r>
    <w:r w:rsidR="00203E79">
      <w:instrText xml:space="preserve">"  \* MERGEFORMAT </w:instrText>
    </w:r>
    <w:r w:rsidR="00203E79">
      <w:fldChar w:fldCharType="separate"/>
    </w:r>
    <w:r w:rsidR="00203E79">
      <w:fldChar w:fldCharType="end"/>
    </w:r>
    <w:r>
      <w:tab/>
    </w:r>
  </w:p>
  <w:p w14:paraId="50BB4B5F" w14:textId="5800F9A2" w:rsidR="00B94F48" w:rsidRPr="00195528" w:rsidRDefault="0053034B" w:rsidP="00382E1A">
    <w:pPr>
      <w:pStyle w:val="Header"/>
      <w:bidi w:val="0"/>
    </w:pPr>
    <w:r>
      <w:t>@</w:t>
    </w:r>
    <w:r w:rsidR="003B176E" w:rsidRPr="002E4EBE">
      <w:t>Avraham Sommer</w:t>
    </w:r>
    <w:r w:rsidR="00B94F48">
      <w:tab/>
    </w:r>
    <w:r>
      <w:t>@</w:t>
    </w:r>
    <w:r w:rsidR="003B176E" w:rsidRPr="00B94F48">
      <w:t>Betzalel Yanir</w:t>
    </w:r>
    <w:r w:rsidR="00B94F48">
      <w:tab/>
    </w:r>
    <w:r>
      <w:t>@</w:t>
    </w:r>
    <w:r w:rsidR="00B94F48">
      <w:t>Oryan Hassidim</w:t>
    </w:r>
  </w:p>
  <w:p w14:paraId="44A91D67" w14:textId="77777777" w:rsidR="00F62D21" w:rsidRDefault="00F62D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B29CE"/>
    <w:multiLevelType w:val="hybridMultilevel"/>
    <w:tmpl w:val="8E5833EE"/>
    <w:lvl w:ilvl="0" w:tplc="7B1EC2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2775B"/>
    <w:multiLevelType w:val="multilevel"/>
    <w:tmpl w:val="9B50F4E2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8A3B31"/>
    <w:multiLevelType w:val="hybridMultilevel"/>
    <w:tmpl w:val="475ABB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67ED9"/>
    <w:multiLevelType w:val="hybridMultilevel"/>
    <w:tmpl w:val="ECB46C8A"/>
    <w:lvl w:ilvl="0" w:tplc="04090019">
      <w:start w:val="1"/>
      <w:numFmt w:val="lowerLetter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A06782"/>
    <w:multiLevelType w:val="hybridMultilevel"/>
    <w:tmpl w:val="1D98D450"/>
    <w:lvl w:ilvl="0" w:tplc="A69C2A62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C546A"/>
    <w:multiLevelType w:val="hybridMultilevel"/>
    <w:tmpl w:val="821E60AE"/>
    <w:lvl w:ilvl="0" w:tplc="854C3B76">
      <w:start w:val="1"/>
      <w:numFmt w:val="bullet"/>
      <w:lvlText w:val="-"/>
      <w:lvlJc w:val="left"/>
      <w:pPr>
        <w:ind w:left="757" w:hanging="360"/>
      </w:pPr>
      <w:rPr>
        <w:rFonts w:ascii="FrankRuehl" w:eastAsia="FrankRuehl" w:hAnsi="FrankRuehl" w:cs="FrankRueh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40D56899"/>
    <w:multiLevelType w:val="hybridMultilevel"/>
    <w:tmpl w:val="1D1AF68A"/>
    <w:lvl w:ilvl="0" w:tplc="E954E2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F454BA"/>
    <w:multiLevelType w:val="hybridMultilevel"/>
    <w:tmpl w:val="142C2772"/>
    <w:lvl w:ilvl="0" w:tplc="FD3A5700">
      <w:start w:val="1"/>
      <w:numFmt w:val="lowerLetter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7619CD"/>
    <w:multiLevelType w:val="hybridMultilevel"/>
    <w:tmpl w:val="D92E6A2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111949"/>
    <w:multiLevelType w:val="hybridMultilevel"/>
    <w:tmpl w:val="63066538"/>
    <w:lvl w:ilvl="0" w:tplc="E954E2F0">
      <w:start w:val="1"/>
      <w:numFmt w:val="lowerLetter"/>
      <w:lvlText w:val="%1."/>
      <w:lvlJc w:val="left"/>
      <w:pPr>
        <w:ind w:left="397" w:hanging="397"/>
      </w:pPr>
      <w:rPr>
        <w:rFonts w:hint="default"/>
      </w:rPr>
    </w:lvl>
    <w:lvl w:ilvl="1" w:tplc="4EE89EE2">
      <w:start w:val="1"/>
      <w:numFmt w:val="decimal"/>
      <w:lvlText w:val="%2."/>
      <w:lvlJc w:val="left"/>
      <w:pPr>
        <w:ind w:left="794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D64468"/>
    <w:multiLevelType w:val="hybridMultilevel"/>
    <w:tmpl w:val="D57C9550"/>
    <w:lvl w:ilvl="0" w:tplc="04090019">
      <w:start w:val="1"/>
      <w:numFmt w:val="lowerLetter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45750D"/>
    <w:multiLevelType w:val="hybridMultilevel"/>
    <w:tmpl w:val="004A5734"/>
    <w:lvl w:ilvl="0" w:tplc="02A01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626EE"/>
    <w:multiLevelType w:val="hybridMultilevel"/>
    <w:tmpl w:val="CE1E04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841918"/>
    <w:multiLevelType w:val="hybridMultilevel"/>
    <w:tmpl w:val="D2209118"/>
    <w:lvl w:ilvl="0" w:tplc="E954E2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8160245">
    <w:abstractNumId w:val="0"/>
  </w:num>
  <w:num w:numId="2" w16cid:durableId="2133162555">
    <w:abstractNumId w:val="4"/>
  </w:num>
  <w:num w:numId="3" w16cid:durableId="706872077">
    <w:abstractNumId w:val="11"/>
  </w:num>
  <w:num w:numId="4" w16cid:durableId="1987009359">
    <w:abstractNumId w:val="10"/>
  </w:num>
  <w:num w:numId="5" w16cid:durableId="775440072">
    <w:abstractNumId w:val="2"/>
  </w:num>
  <w:num w:numId="6" w16cid:durableId="961574792">
    <w:abstractNumId w:val="9"/>
  </w:num>
  <w:num w:numId="7" w16cid:durableId="1248886644">
    <w:abstractNumId w:val="8"/>
  </w:num>
  <w:num w:numId="8" w16cid:durableId="735082281">
    <w:abstractNumId w:val="13"/>
  </w:num>
  <w:num w:numId="9" w16cid:durableId="700203796">
    <w:abstractNumId w:val="6"/>
  </w:num>
  <w:num w:numId="10" w16cid:durableId="28727387">
    <w:abstractNumId w:val="12"/>
  </w:num>
  <w:num w:numId="11" w16cid:durableId="1968075781">
    <w:abstractNumId w:val="3"/>
  </w:num>
  <w:num w:numId="12" w16cid:durableId="285351320">
    <w:abstractNumId w:val="7"/>
  </w:num>
  <w:num w:numId="13" w16cid:durableId="893124885">
    <w:abstractNumId w:val="5"/>
  </w:num>
  <w:num w:numId="14" w16cid:durableId="1669022280">
    <w:abstractNumId w:val="1"/>
  </w:num>
  <w:num w:numId="15" w16cid:durableId="23214793">
    <w:abstractNumId w:val="1"/>
  </w:num>
  <w:num w:numId="16" w16cid:durableId="1771050738">
    <w:abstractNumId w:val="1"/>
  </w:num>
  <w:num w:numId="17" w16cid:durableId="2137138738">
    <w:abstractNumId w:val="1"/>
  </w:num>
  <w:num w:numId="18" w16cid:durableId="194974203">
    <w:abstractNumId w:val="1"/>
  </w:num>
  <w:num w:numId="19" w16cid:durableId="168258018">
    <w:abstractNumId w:val="1"/>
  </w:num>
  <w:num w:numId="20" w16cid:durableId="1155955959">
    <w:abstractNumId w:val="1"/>
  </w:num>
  <w:num w:numId="21" w16cid:durableId="1856529355">
    <w:abstractNumId w:val="1"/>
  </w:num>
  <w:num w:numId="22" w16cid:durableId="942347208">
    <w:abstractNumId w:val="1"/>
  </w:num>
  <w:num w:numId="23" w16cid:durableId="197816652">
    <w:abstractNumId w:val="1"/>
  </w:num>
  <w:num w:numId="24" w16cid:durableId="93209166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EB"/>
    <w:rsid w:val="00000E75"/>
    <w:rsid w:val="00001116"/>
    <w:rsid w:val="000123AB"/>
    <w:rsid w:val="00012D55"/>
    <w:rsid w:val="00015352"/>
    <w:rsid w:val="00015653"/>
    <w:rsid w:val="00017D23"/>
    <w:rsid w:val="00021AA0"/>
    <w:rsid w:val="00024758"/>
    <w:rsid w:val="00024D49"/>
    <w:rsid w:val="0003004D"/>
    <w:rsid w:val="00035448"/>
    <w:rsid w:val="000375BC"/>
    <w:rsid w:val="00040555"/>
    <w:rsid w:val="00041C32"/>
    <w:rsid w:val="00042972"/>
    <w:rsid w:val="00047F9F"/>
    <w:rsid w:val="00051FFF"/>
    <w:rsid w:val="00052D28"/>
    <w:rsid w:val="00054467"/>
    <w:rsid w:val="00055536"/>
    <w:rsid w:val="00060A38"/>
    <w:rsid w:val="00065754"/>
    <w:rsid w:val="00065B99"/>
    <w:rsid w:val="00070A0C"/>
    <w:rsid w:val="00072707"/>
    <w:rsid w:val="00076D5E"/>
    <w:rsid w:val="000776EA"/>
    <w:rsid w:val="000831AF"/>
    <w:rsid w:val="00087099"/>
    <w:rsid w:val="000911AC"/>
    <w:rsid w:val="00091215"/>
    <w:rsid w:val="0009410F"/>
    <w:rsid w:val="00096F6D"/>
    <w:rsid w:val="000A0D71"/>
    <w:rsid w:val="000A0EED"/>
    <w:rsid w:val="000A2008"/>
    <w:rsid w:val="000A46F6"/>
    <w:rsid w:val="000B13F6"/>
    <w:rsid w:val="000B1B08"/>
    <w:rsid w:val="000B3932"/>
    <w:rsid w:val="000B4D7D"/>
    <w:rsid w:val="000B75E4"/>
    <w:rsid w:val="000C066C"/>
    <w:rsid w:val="000C10B1"/>
    <w:rsid w:val="000C2AFF"/>
    <w:rsid w:val="000C6194"/>
    <w:rsid w:val="000D063C"/>
    <w:rsid w:val="000D0C17"/>
    <w:rsid w:val="000D21BD"/>
    <w:rsid w:val="000D2854"/>
    <w:rsid w:val="000D4050"/>
    <w:rsid w:val="000D513A"/>
    <w:rsid w:val="000D6070"/>
    <w:rsid w:val="000D6B7F"/>
    <w:rsid w:val="000E3A3F"/>
    <w:rsid w:val="000E4DF5"/>
    <w:rsid w:val="000E554B"/>
    <w:rsid w:val="000E67B3"/>
    <w:rsid w:val="000F1298"/>
    <w:rsid w:val="000F2695"/>
    <w:rsid w:val="000F2F56"/>
    <w:rsid w:val="000F5DC8"/>
    <w:rsid w:val="00100575"/>
    <w:rsid w:val="00100F00"/>
    <w:rsid w:val="0010342C"/>
    <w:rsid w:val="00107A71"/>
    <w:rsid w:val="00114F28"/>
    <w:rsid w:val="00120174"/>
    <w:rsid w:val="0012142F"/>
    <w:rsid w:val="00121A14"/>
    <w:rsid w:val="00124635"/>
    <w:rsid w:val="001249C8"/>
    <w:rsid w:val="001258C4"/>
    <w:rsid w:val="00126ACD"/>
    <w:rsid w:val="00130EEA"/>
    <w:rsid w:val="001343F7"/>
    <w:rsid w:val="0013490B"/>
    <w:rsid w:val="001352C1"/>
    <w:rsid w:val="00135EDA"/>
    <w:rsid w:val="0013678F"/>
    <w:rsid w:val="00137A25"/>
    <w:rsid w:val="001428C0"/>
    <w:rsid w:val="00143E72"/>
    <w:rsid w:val="001472CD"/>
    <w:rsid w:val="001518B2"/>
    <w:rsid w:val="00152125"/>
    <w:rsid w:val="00152235"/>
    <w:rsid w:val="001522B7"/>
    <w:rsid w:val="001609F7"/>
    <w:rsid w:val="0016466A"/>
    <w:rsid w:val="0016490F"/>
    <w:rsid w:val="00165D62"/>
    <w:rsid w:val="001673D9"/>
    <w:rsid w:val="00173E60"/>
    <w:rsid w:val="00177531"/>
    <w:rsid w:val="0018085E"/>
    <w:rsid w:val="001813B0"/>
    <w:rsid w:val="00183C80"/>
    <w:rsid w:val="00184437"/>
    <w:rsid w:val="0018675E"/>
    <w:rsid w:val="00186D86"/>
    <w:rsid w:val="00186E36"/>
    <w:rsid w:val="001876E8"/>
    <w:rsid w:val="00187D73"/>
    <w:rsid w:val="00192ADB"/>
    <w:rsid w:val="00195528"/>
    <w:rsid w:val="00195594"/>
    <w:rsid w:val="00195CEE"/>
    <w:rsid w:val="00197099"/>
    <w:rsid w:val="001A03E4"/>
    <w:rsid w:val="001A1043"/>
    <w:rsid w:val="001A185C"/>
    <w:rsid w:val="001A4128"/>
    <w:rsid w:val="001A4167"/>
    <w:rsid w:val="001A6605"/>
    <w:rsid w:val="001B1701"/>
    <w:rsid w:val="001B19BE"/>
    <w:rsid w:val="001B36D9"/>
    <w:rsid w:val="001B48F6"/>
    <w:rsid w:val="001B52A0"/>
    <w:rsid w:val="001B549F"/>
    <w:rsid w:val="001B6952"/>
    <w:rsid w:val="001C04B5"/>
    <w:rsid w:val="001C18D6"/>
    <w:rsid w:val="001C238C"/>
    <w:rsid w:val="001C2CC5"/>
    <w:rsid w:val="001C7002"/>
    <w:rsid w:val="001C75AD"/>
    <w:rsid w:val="001D0328"/>
    <w:rsid w:val="001D086A"/>
    <w:rsid w:val="001D73C3"/>
    <w:rsid w:val="001E33DE"/>
    <w:rsid w:val="001E4BF1"/>
    <w:rsid w:val="001E690E"/>
    <w:rsid w:val="001F249E"/>
    <w:rsid w:val="001F358F"/>
    <w:rsid w:val="001F646E"/>
    <w:rsid w:val="001F6738"/>
    <w:rsid w:val="001F7E9C"/>
    <w:rsid w:val="001F7EC3"/>
    <w:rsid w:val="00203E58"/>
    <w:rsid w:val="00203E79"/>
    <w:rsid w:val="00204A09"/>
    <w:rsid w:val="002057B5"/>
    <w:rsid w:val="00207376"/>
    <w:rsid w:val="002074BA"/>
    <w:rsid w:val="00207C39"/>
    <w:rsid w:val="00211B7F"/>
    <w:rsid w:val="00216BCF"/>
    <w:rsid w:val="0022342F"/>
    <w:rsid w:val="00223DA0"/>
    <w:rsid w:val="002259DC"/>
    <w:rsid w:val="002263D9"/>
    <w:rsid w:val="002269D1"/>
    <w:rsid w:val="002337E1"/>
    <w:rsid w:val="002342C6"/>
    <w:rsid w:val="0023498B"/>
    <w:rsid w:val="00236B94"/>
    <w:rsid w:val="00240702"/>
    <w:rsid w:val="00240E9F"/>
    <w:rsid w:val="00243B76"/>
    <w:rsid w:val="00245D9C"/>
    <w:rsid w:val="00247A4B"/>
    <w:rsid w:val="00251A8A"/>
    <w:rsid w:val="00252C68"/>
    <w:rsid w:val="002551CA"/>
    <w:rsid w:val="00257B6E"/>
    <w:rsid w:val="00261A97"/>
    <w:rsid w:val="00264837"/>
    <w:rsid w:val="002652A2"/>
    <w:rsid w:val="00267320"/>
    <w:rsid w:val="00267EA5"/>
    <w:rsid w:val="00270D83"/>
    <w:rsid w:val="0027588C"/>
    <w:rsid w:val="00277494"/>
    <w:rsid w:val="002778F3"/>
    <w:rsid w:val="0028056B"/>
    <w:rsid w:val="0028068B"/>
    <w:rsid w:val="00285003"/>
    <w:rsid w:val="0028616B"/>
    <w:rsid w:val="00286D6A"/>
    <w:rsid w:val="0028790A"/>
    <w:rsid w:val="00290704"/>
    <w:rsid w:val="00290B3C"/>
    <w:rsid w:val="00293AF5"/>
    <w:rsid w:val="002A089D"/>
    <w:rsid w:val="002A1581"/>
    <w:rsid w:val="002A2C6B"/>
    <w:rsid w:val="002A39A1"/>
    <w:rsid w:val="002A3E03"/>
    <w:rsid w:val="002A411E"/>
    <w:rsid w:val="002A5777"/>
    <w:rsid w:val="002A64D9"/>
    <w:rsid w:val="002A6B1F"/>
    <w:rsid w:val="002B0C04"/>
    <w:rsid w:val="002B0E45"/>
    <w:rsid w:val="002B2038"/>
    <w:rsid w:val="002B3CE3"/>
    <w:rsid w:val="002B4B99"/>
    <w:rsid w:val="002B5DF0"/>
    <w:rsid w:val="002B740B"/>
    <w:rsid w:val="002C2697"/>
    <w:rsid w:val="002C7014"/>
    <w:rsid w:val="002C7BD8"/>
    <w:rsid w:val="002D1B59"/>
    <w:rsid w:val="002D1F44"/>
    <w:rsid w:val="002D2C6A"/>
    <w:rsid w:val="002D2FA3"/>
    <w:rsid w:val="002D4EBC"/>
    <w:rsid w:val="002D58D9"/>
    <w:rsid w:val="002E0736"/>
    <w:rsid w:val="002E128D"/>
    <w:rsid w:val="002E28D1"/>
    <w:rsid w:val="002E4EBE"/>
    <w:rsid w:val="002E6251"/>
    <w:rsid w:val="002F14B3"/>
    <w:rsid w:val="002F1789"/>
    <w:rsid w:val="002F22E8"/>
    <w:rsid w:val="002F298A"/>
    <w:rsid w:val="002F31A4"/>
    <w:rsid w:val="00302323"/>
    <w:rsid w:val="0030452F"/>
    <w:rsid w:val="00305705"/>
    <w:rsid w:val="00305EFD"/>
    <w:rsid w:val="00307F09"/>
    <w:rsid w:val="00311318"/>
    <w:rsid w:val="003171CA"/>
    <w:rsid w:val="00317800"/>
    <w:rsid w:val="00321C28"/>
    <w:rsid w:val="003222FD"/>
    <w:rsid w:val="00326AAB"/>
    <w:rsid w:val="00326CBE"/>
    <w:rsid w:val="00331D52"/>
    <w:rsid w:val="00334712"/>
    <w:rsid w:val="0033770D"/>
    <w:rsid w:val="00340399"/>
    <w:rsid w:val="00340681"/>
    <w:rsid w:val="00341D2E"/>
    <w:rsid w:val="00343C1F"/>
    <w:rsid w:val="0034546D"/>
    <w:rsid w:val="0034625A"/>
    <w:rsid w:val="003462A9"/>
    <w:rsid w:val="003507EB"/>
    <w:rsid w:val="00351DA6"/>
    <w:rsid w:val="0035515A"/>
    <w:rsid w:val="00355D97"/>
    <w:rsid w:val="00355E3A"/>
    <w:rsid w:val="00356DCF"/>
    <w:rsid w:val="00361F65"/>
    <w:rsid w:val="00363533"/>
    <w:rsid w:val="00363547"/>
    <w:rsid w:val="00363FAC"/>
    <w:rsid w:val="00364044"/>
    <w:rsid w:val="003643DD"/>
    <w:rsid w:val="00367ECB"/>
    <w:rsid w:val="003712E1"/>
    <w:rsid w:val="00371E89"/>
    <w:rsid w:val="00371F24"/>
    <w:rsid w:val="0037738F"/>
    <w:rsid w:val="0038182E"/>
    <w:rsid w:val="00382E1A"/>
    <w:rsid w:val="0038378A"/>
    <w:rsid w:val="0038457D"/>
    <w:rsid w:val="00384A23"/>
    <w:rsid w:val="00385A1A"/>
    <w:rsid w:val="00390073"/>
    <w:rsid w:val="00390822"/>
    <w:rsid w:val="00393CE0"/>
    <w:rsid w:val="00394175"/>
    <w:rsid w:val="00394624"/>
    <w:rsid w:val="0039597C"/>
    <w:rsid w:val="00395B8F"/>
    <w:rsid w:val="00395E9B"/>
    <w:rsid w:val="003973D6"/>
    <w:rsid w:val="003A043D"/>
    <w:rsid w:val="003A15C5"/>
    <w:rsid w:val="003A6EC2"/>
    <w:rsid w:val="003A7EFC"/>
    <w:rsid w:val="003B176E"/>
    <w:rsid w:val="003B21C8"/>
    <w:rsid w:val="003B2B59"/>
    <w:rsid w:val="003B3E27"/>
    <w:rsid w:val="003B5297"/>
    <w:rsid w:val="003B55C2"/>
    <w:rsid w:val="003B77AA"/>
    <w:rsid w:val="003C27CA"/>
    <w:rsid w:val="003C76AE"/>
    <w:rsid w:val="003C79EA"/>
    <w:rsid w:val="003D57E0"/>
    <w:rsid w:val="003E1907"/>
    <w:rsid w:val="003E1BB5"/>
    <w:rsid w:val="003E1EDD"/>
    <w:rsid w:val="003E2339"/>
    <w:rsid w:val="003E4B8C"/>
    <w:rsid w:val="003E4E8B"/>
    <w:rsid w:val="003E6660"/>
    <w:rsid w:val="003F0D1E"/>
    <w:rsid w:val="003F270C"/>
    <w:rsid w:val="003F4A64"/>
    <w:rsid w:val="003F65D3"/>
    <w:rsid w:val="003F6FBC"/>
    <w:rsid w:val="003F7809"/>
    <w:rsid w:val="003F796B"/>
    <w:rsid w:val="00400783"/>
    <w:rsid w:val="0040082A"/>
    <w:rsid w:val="00402DA0"/>
    <w:rsid w:val="00402F92"/>
    <w:rsid w:val="00405581"/>
    <w:rsid w:val="00407029"/>
    <w:rsid w:val="0041014C"/>
    <w:rsid w:val="00412ADC"/>
    <w:rsid w:val="00412B92"/>
    <w:rsid w:val="004149BD"/>
    <w:rsid w:val="00415146"/>
    <w:rsid w:val="00415867"/>
    <w:rsid w:val="00417ADD"/>
    <w:rsid w:val="00421367"/>
    <w:rsid w:val="00421CB5"/>
    <w:rsid w:val="00422F06"/>
    <w:rsid w:val="0042357E"/>
    <w:rsid w:val="00423FB3"/>
    <w:rsid w:val="00424D21"/>
    <w:rsid w:val="00426C38"/>
    <w:rsid w:val="00427229"/>
    <w:rsid w:val="00430591"/>
    <w:rsid w:val="00435CA5"/>
    <w:rsid w:val="00437A8A"/>
    <w:rsid w:val="00440423"/>
    <w:rsid w:val="0044047A"/>
    <w:rsid w:val="00441252"/>
    <w:rsid w:val="00444A0B"/>
    <w:rsid w:val="00444A80"/>
    <w:rsid w:val="00444C13"/>
    <w:rsid w:val="00445146"/>
    <w:rsid w:val="004476CD"/>
    <w:rsid w:val="00451BC0"/>
    <w:rsid w:val="00453A0C"/>
    <w:rsid w:val="00457A29"/>
    <w:rsid w:val="00462AB0"/>
    <w:rsid w:val="00467288"/>
    <w:rsid w:val="00470DD8"/>
    <w:rsid w:val="004726C6"/>
    <w:rsid w:val="00472C8A"/>
    <w:rsid w:val="004744A8"/>
    <w:rsid w:val="00474BF3"/>
    <w:rsid w:val="00474D2B"/>
    <w:rsid w:val="00475A00"/>
    <w:rsid w:val="004772E2"/>
    <w:rsid w:val="00477674"/>
    <w:rsid w:val="0048006D"/>
    <w:rsid w:val="0048488D"/>
    <w:rsid w:val="004850FC"/>
    <w:rsid w:val="00485C4B"/>
    <w:rsid w:val="00487AF3"/>
    <w:rsid w:val="00492125"/>
    <w:rsid w:val="0049273D"/>
    <w:rsid w:val="00493E4B"/>
    <w:rsid w:val="0049467E"/>
    <w:rsid w:val="0049503F"/>
    <w:rsid w:val="004967E6"/>
    <w:rsid w:val="0049760D"/>
    <w:rsid w:val="004A097E"/>
    <w:rsid w:val="004A3FDC"/>
    <w:rsid w:val="004A61FB"/>
    <w:rsid w:val="004A7D0B"/>
    <w:rsid w:val="004C1105"/>
    <w:rsid w:val="004C35F6"/>
    <w:rsid w:val="004C4278"/>
    <w:rsid w:val="004C4ED4"/>
    <w:rsid w:val="004C4FE4"/>
    <w:rsid w:val="004C635A"/>
    <w:rsid w:val="004C6A01"/>
    <w:rsid w:val="004C6E1C"/>
    <w:rsid w:val="004D08F3"/>
    <w:rsid w:val="004D20F0"/>
    <w:rsid w:val="004D4C2E"/>
    <w:rsid w:val="004E02BE"/>
    <w:rsid w:val="004E0857"/>
    <w:rsid w:val="004E3E51"/>
    <w:rsid w:val="004E48A9"/>
    <w:rsid w:val="004E4CAB"/>
    <w:rsid w:val="004E4FF1"/>
    <w:rsid w:val="004E5637"/>
    <w:rsid w:val="004E7F1E"/>
    <w:rsid w:val="004F118E"/>
    <w:rsid w:val="004F5BE8"/>
    <w:rsid w:val="0050052F"/>
    <w:rsid w:val="0050101B"/>
    <w:rsid w:val="005018B3"/>
    <w:rsid w:val="00501C3F"/>
    <w:rsid w:val="005020FB"/>
    <w:rsid w:val="005022F2"/>
    <w:rsid w:val="005040E2"/>
    <w:rsid w:val="00505C44"/>
    <w:rsid w:val="00505E09"/>
    <w:rsid w:val="00505E3D"/>
    <w:rsid w:val="00506D14"/>
    <w:rsid w:val="00507E51"/>
    <w:rsid w:val="00511B9F"/>
    <w:rsid w:val="005125DB"/>
    <w:rsid w:val="00515BAD"/>
    <w:rsid w:val="00521358"/>
    <w:rsid w:val="005228DB"/>
    <w:rsid w:val="005232EA"/>
    <w:rsid w:val="00523AB7"/>
    <w:rsid w:val="005240AF"/>
    <w:rsid w:val="00527F8A"/>
    <w:rsid w:val="0053034B"/>
    <w:rsid w:val="005312BA"/>
    <w:rsid w:val="005314F1"/>
    <w:rsid w:val="00531CB0"/>
    <w:rsid w:val="00535532"/>
    <w:rsid w:val="005364F6"/>
    <w:rsid w:val="005367F0"/>
    <w:rsid w:val="00540333"/>
    <w:rsid w:val="00541F27"/>
    <w:rsid w:val="005447BF"/>
    <w:rsid w:val="0054525D"/>
    <w:rsid w:val="00545D84"/>
    <w:rsid w:val="00547731"/>
    <w:rsid w:val="005478A8"/>
    <w:rsid w:val="00554DEC"/>
    <w:rsid w:val="005604EC"/>
    <w:rsid w:val="00561475"/>
    <w:rsid w:val="005646D4"/>
    <w:rsid w:val="005654FC"/>
    <w:rsid w:val="00571603"/>
    <w:rsid w:val="00572179"/>
    <w:rsid w:val="005734B8"/>
    <w:rsid w:val="0057655B"/>
    <w:rsid w:val="005765D8"/>
    <w:rsid w:val="0059347E"/>
    <w:rsid w:val="00596656"/>
    <w:rsid w:val="00597EC1"/>
    <w:rsid w:val="005A1B70"/>
    <w:rsid w:val="005A2884"/>
    <w:rsid w:val="005A290A"/>
    <w:rsid w:val="005A35F6"/>
    <w:rsid w:val="005A4272"/>
    <w:rsid w:val="005A4FE5"/>
    <w:rsid w:val="005B0934"/>
    <w:rsid w:val="005B2EFB"/>
    <w:rsid w:val="005B3600"/>
    <w:rsid w:val="005B4583"/>
    <w:rsid w:val="005B4738"/>
    <w:rsid w:val="005B76E8"/>
    <w:rsid w:val="005B7A95"/>
    <w:rsid w:val="005C1815"/>
    <w:rsid w:val="005C6A4E"/>
    <w:rsid w:val="005C7DEF"/>
    <w:rsid w:val="005D2731"/>
    <w:rsid w:val="005D31C6"/>
    <w:rsid w:val="005D7E1C"/>
    <w:rsid w:val="005E003D"/>
    <w:rsid w:val="005E00B6"/>
    <w:rsid w:val="005E1A83"/>
    <w:rsid w:val="005E2530"/>
    <w:rsid w:val="005E408E"/>
    <w:rsid w:val="005E47A2"/>
    <w:rsid w:val="005E5634"/>
    <w:rsid w:val="005F1C00"/>
    <w:rsid w:val="005F26DF"/>
    <w:rsid w:val="005F787C"/>
    <w:rsid w:val="005F7A9F"/>
    <w:rsid w:val="00600FA1"/>
    <w:rsid w:val="00601192"/>
    <w:rsid w:val="006039BB"/>
    <w:rsid w:val="0060407E"/>
    <w:rsid w:val="006048F4"/>
    <w:rsid w:val="00606686"/>
    <w:rsid w:val="00614B10"/>
    <w:rsid w:val="00616E76"/>
    <w:rsid w:val="006273A9"/>
    <w:rsid w:val="00632D65"/>
    <w:rsid w:val="00634BAC"/>
    <w:rsid w:val="00634C7A"/>
    <w:rsid w:val="00636815"/>
    <w:rsid w:val="00641C4B"/>
    <w:rsid w:val="00642641"/>
    <w:rsid w:val="00642EC4"/>
    <w:rsid w:val="00645A40"/>
    <w:rsid w:val="00647014"/>
    <w:rsid w:val="006478E3"/>
    <w:rsid w:val="006515DC"/>
    <w:rsid w:val="00651CBD"/>
    <w:rsid w:val="00654599"/>
    <w:rsid w:val="0065459E"/>
    <w:rsid w:val="00655BD4"/>
    <w:rsid w:val="00657A8D"/>
    <w:rsid w:val="0066398B"/>
    <w:rsid w:val="00665946"/>
    <w:rsid w:val="00666041"/>
    <w:rsid w:val="00666203"/>
    <w:rsid w:val="006674B1"/>
    <w:rsid w:val="006675E9"/>
    <w:rsid w:val="00667818"/>
    <w:rsid w:val="00670177"/>
    <w:rsid w:val="006705AE"/>
    <w:rsid w:val="006754A5"/>
    <w:rsid w:val="00677986"/>
    <w:rsid w:val="00681D2F"/>
    <w:rsid w:val="00683CE1"/>
    <w:rsid w:val="00690E70"/>
    <w:rsid w:val="0069223A"/>
    <w:rsid w:val="00694512"/>
    <w:rsid w:val="006A3976"/>
    <w:rsid w:val="006A46D0"/>
    <w:rsid w:val="006A47ED"/>
    <w:rsid w:val="006A7D4B"/>
    <w:rsid w:val="006B27A0"/>
    <w:rsid w:val="006B36E9"/>
    <w:rsid w:val="006C14CB"/>
    <w:rsid w:val="006C2B98"/>
    <w:rsid w:val="006C3401"/>
    <w:rsid w:val="006C346E"/>
    <w:rsid w:val="006C7F11"/>
    <w:rsid w:val="006D2D20"/>
    <w:rsid w:val="006D3A20"/>
    <w:rsid w:val="006D50E5"/>
    <w:rsid w:val="006D520D"/>
    <w:rsid w:val="006D58B2"/>
    <w:rsid w:val="006D5A38"/>
    <w:rsid w:val="006E534B"/>
    <w:rsid w:val="006F2242"/>
    <w:rsid w:val="006F37F7"/>
    <w:rsid w:val="00701851"/>
    <w:rsid w:val="00702819"/>
    <w:rsid w:val="007035EF"/>
    <w:rsid w:val="00706073"/>
    <w:rsid w:val="00713C6A"/>
    <w:rsid w:val="00714F6A"/>
    <w:rsid w:val="00716AA4"/>
    <w:rsid w:val="00717FA1"/>
    <w:rsid w:val="00722C19"/>
    <w:rsid w:val="00722EBE"/>
    <w:rsid w:val="0072408A"/>
    <w:rsid w:val="0072617A"/>
    <w:rsid w:val="00730850"/>
    <w:rsid w:val="007315E7"/>
    <w:rsid w:val="0073283B"/>
    <w:rsid w:val="007355C2"/>
    <w:rsid w:val="00735C7E"/>
    <w:rsid w:val="00736A16"/>
    <w:rsid w:val="00746AA6"/>
    <w:rsid w:val="00746CEE"/>
    <w:rsid w:val="00747A82"/>
    <w:rsid w:val="00747A88"/>
    <w:rsid w:val="00750C70"/>
    <w:rsid w:val="00751166"/>
    <w:rsid w:val="00754070"/>
    <w:rsid w:val="00755A19"/>
    <w:rsid w:val="00756138"/>
    <w:rsid w:val="0075624D"/>
    <w:rsid w:val="00756BC9"/>
    <w:rsid w:val="0076071D"/>
    <w:rsid w:val="00760F93"/>
    <w:rsid w:val="00762F4F"/>
    <w:rsid w:val="00763398"/>
    <w:rsid w:val="0076711F"/>
    <w:rsid w:val="007672F6"/>
    <w:rsid w:val="007712F6"/>
    <w:rsid w:val="007714B6"/>
    <w:rsid w:val="00772C2D"/>
    <w:rsid w:val="00772D0D"/>
    <w:rsid w:val="00773679"/>
    <w:rsid w:val="0077575E"/>
    <w:rsid w:val="007765EE"/>
    <w:rsid w:val="007831B1"/>
    <w:rsid w:val="007841A2"/>
    <w:rsid w:val="00786685"/>
    <w:rsid w:val="0078702A"/>
    <w:rsid w:val="007879D2"/>
    <w:rsid w:val="00793652"/>
    <w:rsid w:val="007A060E"/>
    <w:rsid w:val="007A2E1E"/>
    <w:rsid w:val="007A2EA6"/>
    <w:rsid w:val="007A3877"/>
    <w:rsid w:val="007B2FDE"/>
    <w:rsid w:val="007B442A"/>
    <w:rsid w:val="007B4F4F"/>
    <w:rsid w:val="007B5AAD"/>
    <w:rsid w:val="007B7D5C"/>
    <w:rsid w:val="007C2B85"/>
    <w:rsid w:val="007C3DC0"/>
    <w:rsid w:val="007C64A4"/>
    <w:rsid w:val="007C6FE3"/>
    <w:rsid w:val="007D0B9E"/>
    <w:rsid w:val="007D1E91"/>
    <w:rsid w:val="007D72EB"/>
    <w:rsid w:val="007D7C34"/>
    <w:rsid w:val="007E2F8E"/>
    <w:rsid w:val="007E3AD2"/>
    <w:rsid w:val="007E5163"/>
    <w:rsid w:val="007E69E5"/>
    <w:rsid w:val="007E6EE8"/>
    <w:rsid w:val="007E7249"/>
    <w:rsid w:val="007E7829"/>
    <w:rsid w:val="007F0D67"/>
    <w:rsid w:val="007F4002"/>
    <w:rsid w:val="007F42F7"/>
    <w:rsid w:val="007F45A0"/>
    <w:rsid w:val="007F5934"/>
    <w:rsid w:val="008114E6"/>
    <w:rsid w:val="008127CF"/>
    <w:rsid w:val="00814C9B"/>
    <w:rsid w:val="00814EE9"/>
    <w:rsid w:val="008152E8"/>
    <w:rsid w:val="00822960"/>
    <w:rsid w:val="0082512B"/>
    <w:rsid w:val="0082523E"/>
    <w:rsid w:val="008262DB"/>
    <w:rsid w:val="00826553"/>
    <w:rsid w:val="0083006D"/>
    <w:rsid w:val="0083225C"/>
    <w:rsid w:val="00833079"/>
    <w:rsid w:val="00835520"/>
    <w:rsid w:val="008359D9"/>
    <w:rsid w:val="0084114E"/>
    <w:rsid w:val="0084306A"/>
    <w:rsid w:val="00844EF2"/>
    <w:rsid w:val="00845422"/>
    <w:rsid w:val="00845C7A"/>
    <w:rsid w:val="00847677"/>
    <w:rsid w:val="00850F3F"/>
    <w:rsid w:val="00854708"/>
    <w:rsid w:val="00855B88"/>
    <w:rsid w:val="0085710F"/>
    <w:rsid w:val="0086090A"/>
    <w:rsid w:val="00862C07"/>
    <w:rsid w:val="00863BB4"/>
    <w:rsid w:val="00864183"/>
    <w:rsid w:val="008641F6"/>
    <w:rsid w:val="0086772D"/>
    <w:rsid w:val="00875679"/>
    <w:rsid w:val="0087585C"/>
    <w:rsid w:val="0087643C"/>
    <w:rsid w:val="00876F6E"/>
    <w:rsid w:val="00880CBA"/>
    <w:rsid w:val="00886063"/>
    <w:rsid w:val="00886154"/>
    <w:rsid w:val="00894D2B"/>
    <w:rsid w:val="0089741F"/>
    <w:rsid w:val="008976A6"/>
    <w:rsid w:val="008A046E"/>
    <w:rsid w:val="008A299D"/>
    <w:rsid w:val="008A41C6"/>
    <w:rsid w:val="008A52B2"/>
    <w:rsid w:val="008A624B"/>
    <w:rsid w:val="008B215F"/>
    <w:rsid w:val="008B2864"/>
    <w:rsid w:val="008C0B98"/>
    <w:rsid w:val="008C3111"/>
    <w:rsid w:val="008C4674"/>
    <w:rsid w:val="008C54CC"/>
    <w:rsid w:val="008C5926"/>
    <w:rsid w:val="008C5AB8"/>
    <w:rsid w:val="008D12DE"/>
    <w:rsid w:val="008D1E2E"/>
    <w:rsid w:val="008D413E"/>
    <w:rsid w:val="008D41B2"/>
    <w:rsid w:val="008D47D9"/>
    <w:rsid w:val="008D6B61"/>
    <w:rsid w:val="008D74D0"/>
    <w:rsid w:val="008E0286"/>
    <w:rsid w:val="008E0AEA"/>
    <w:rsid w:val="008E412B"/>
    <w:rsid w:val="008E45AE"/>
    <w:rsid w:val="008E5881"/>
    <w:rsid w:val="008F1373"/>
    <w:rsid w:val="008F2C2D"/>
    <w:rsid w:val="008F52A1"/>
    <w:rsid w:val="00900011"/>
    <w:rsid w:val="009026B0"/>
    <w:rsid w:val="00904EFF"/>
    <w:rsid w:val="009058FA"/>
    <w:rsid w:val="009063F3"/>
    <w:rsid w:val="00906DE9"/>
    <w:rsid w:val="00907062"/>
    <w:rsid w:val="009076D3"/>
    <w:rsid w:val="0091358B"/>
    <w:rsid w:val="00913962"/>
    <w:rsid w:val="00915188"/>
    <w:rsid w:val="009228BF"/>
    <w:rsid w:val="00925EEF"/>
    <w:rsid w:val="009279C7"/>
    <w:rsid w:val="00927C70"/>
    <w:rsid w:val="00927E2B"/>
    <w:rsid w:val="009324FF"/>
    <w:rsid w:val="00932D61"/>
    <w:rsid w:val="00933319"/>
    <w:rsid w:val="00933337"/>
    <w:rsid w:val="00934D41"/>
    <w:rsid w:val="00941B8B"/>
    <w:rsid w:val="009463C2"/>
    <w:rsid w:val="009528E9"/>
    <w:rsid w:val="00955452"/>
    <w:rsid w:val="0095566B"/>
    <w:rsid w:val="009632A9"/>
    <w:rsid w:val="00964636"/>
    <w:rsid w:val="00965B1A"/>
    <w:rsid w:val="00966423"/>
    <w:rsid w:val="0096685E"/>
    <w:rsid w:val="00966B48"/>
    <w:rsid w:val="009672DB"/>
    <w:rsid w:val="00967812"/>
    <w:rsid w:val="00971B83"/>
    <w:rsid w:val="00975EC4"/>
    <w:rsid w:val="009779BF"/>
    <w:rsid w:val="00982670"/>
    <w:rsid w:val="00982E9B"/>
    <w:rsid w:val="009837FC"/>
    <w:rsid w:val="0098410A"/>
    <w:rsid w:val="00985887"/>
    <w:rsid w:val="00985956"/>
    <w:rsid w:val="00990945"/>
    <w:rsid w:val="009917CB"/>
    <w:rsid w:val="00992FFC"/>
    <w:rsid w:val="00996C0D"/>
    <w:rsid w:val="009A277F"/>
    <w:rsid w:val="009A42D0"/>
    <w:rsid w:val="009A5429"/>
    <w:rsid w:val="009B08B5"/>
    <w:rsid w:val="009B0B75"/>
    <w:rsid w:val="009B2B2B"/>
    <w:rsid w:val="009B3F44"/>
    <w:rsid w:val="009B4A53"/>
    <w:rsid w:val="009B5610"/>
    <w:rsid w:val="009B6194"/>
    <w:rsid w:val="009B6AFB"/>
    <w:rsid w:val="009B791F"/>
    <w:rsid w:val="009C36BB"/>
    <w:rsid w:val="009C490A"/>
    <w:rsid w:val="009C4BF9"/>
    <w:rsid w:val="009C4F6E"/>
    <w:rsid w:val="009C6B32"/>
    <w:rsid w:val="009D6CC2"/>
    <w:rsid w:val="009E27C8"/>
    <w:rsid w:val="009E369A"/>
    <w:rsid w:val="009E4525"/>
    <w:rsid w:val="009E5143"/>
    <w:rsid w:val="009E5898"/>
    <w:rsid w:val="009E62CD"/>
    <w:rsid w:val="009F2075"/>
    <w:rsid w:val="009F6310"/>
    <w:rsid w:val="009F7D32"/>
    <w:rsid w:val="00A00168"/>
    <w:rsid w:val="00A00C23"/>
    <w:rsid w:val="00A014F5"/>
    <w:rsid w:val="00A01943"/>
    <w:rsid w:val="00A01B01"/>
    <w:rsid w:val="00A02B71"/>
    <w:rsid w:val="00A03798"/>
    <w:rsid w:val="00A0511E"/>
    <w:rsid w:val="00A056DF"/>
    <w:rsid w:val="00A06241"/>
    <w:rsid w:val="00A1342A"/>
    <w:rsid w:val="00A134C3"/>
    <w:rsid w:val="00A13C5E"/>
    <w:rsid w:val="00A14766"/>
    <w:rsid w:val="00A15680"/>
    <w:rsid w:val="00A17329"/>
    <w:rsid w:val="00A24010"/>
    <w:rsid w:val="00A245F9"/>
    <w:rsid w:val="00A247A8"/>
    <w:rsid w:val="00A24E47"/>
    <w:rsid w:val="00A25C3E"/>
    <w:rsid w:val="00A27C9D"/>
    <w:rsid w:val="00A30CBB"/>
    <w:rsid w:val="00A324BA"/>
    <w:rsid w:val="00A32DAB"/>
    <w:rsid w:val="00A33887"/>
    <w:rsid w:val="00A345F1"/>
    <w:rsid w:val="00A34878"/>
    <w:rsid w:val="00A35AC8"/>
    <w:rsid w:val="00A40F30"/>
    <w:rsid w:val="00A410E5"/>
    <w:rsid w:val="00A425C2"/>
    <w:rsid w:val="00A45476"/>
    <w:rsid w:val="00A53496"/>
    <w:rsid w:val="00A55FEB"/>
    <w:rsid w:val="00A61052"/>
    <w:rsid w:val="00A65799"/>
    <w:rsid w:val="00A6652D"/>
    <w:rsid w:val="00A66E21"/>
    <w:rsid w:val="00A66F70"/>
    <w:rsid w:val="00A67F1B"/>
    <w:rsid w:val="00A70207"/>
    <w:rsid w:val="00A707DC"/>
    <w:rsid w:val="00A74117"/>
    <w:rsid w:val="00A7457F"/>
    <w:rsid w:val="00A7696A"/>
    <w:rsid w:val="00A817BF"/>
    <w:rsid w:val="00A84D8E"/>
    <w:rsid w:val="00A90034"/>
    <w:rsid w:val="00A900B4"/>
    <w:rsid w:val="00A901EF"/>
    <w:rsid w:val="00A90D3B"/>
    <w:rsid w:val="00A92435"/>
    <w:rsid w:val="00A93179"/>
    <w:rsid w:val="00A9354F"/>
    <w:rsid w:val="00A95024"/>
    <w:rsid w:val="00A96697"/>
    <w:rsid w:val="00A97896"/>
    <w:rsid w:val="00A97959"/>
    <w:rsid w:val="00AA1002"/>
    <w:rsid w:val="00AA4242"/>
    <w:rsid w:val="00AB16D2"/>
    <w:rsid w:val="00AB1CDD"/>
    <w:rsid w:val="00AB2AFE"/>
    <w:rsid w:val="00AB3229"/>
    <w:rsid w:val="00AB3C97"/>
    <w:rsid w:val="00AB5B23"/>
    <w:rsid w:val="00AC34B2"/>
    <w:rsid w:val="00AC3735"/>
    <w:rsid w:val="00AC6F3C"/>
    <w:rsid w:val="00AD478F"/>
    <w:rsid w:val="00AD4EA3"/>
    <w:rsid w:val="00AD7029"/>
    <w:rsid w:val="00AE0A2B"/>
    <w:rsid w:val="00AE1C7B"/>
    <w:rsid w:val="00AE38EC"/>
    <w:rsid w:val="00AF0CE5"/>
    <w:rsid w:val="00AF2E6C"/>
    <w:rsid w:val="00AF4344"/>
    <w:rsid w:val="00B027BC"/>
    <w:rsid w:val="00B03285"/>
    <w:rsid w:val="00B0372E"/>
    <w:rsid w:val="00B04A1F"/>
    <w:rsid w:val="00B05978"/>
    <w:rsid w:val="00B0765B"/>
    <w:rsid w:val="00B10BC5"/>
    <w:rsid w:val="00B10F95"/>
    <w:rsid w:val="00B15D50"/>
    <w:rsid w:val="00B15DB4"/>
    <w:rsid w:val="00B2042F"/>
    <w:rsid w:val="00B227D1"/>
    <w:rsid w:val="00B22B64"/>
    <w:rsid w:val="00B23419"/>
    <w:rsid w:val="00B23470"/>
    <w:rsid w:val="00B24A00"/>
    <w:rsid w:val="00B31863"/>
    <w:rsid w:val="00B31AA0"/>
    <w:rsid w:val="00B335AD"/>
    <w:rsid w:val="00B3440A"/>
    <w:rsid w:val="00B46EE2"/>
    <w:rsid w:val="00B47A02"/>
    <w:rsid w:val="00B54F9F"/>
    <w:rsid w:val="00B55E82"/>
    <w:rsid w:val="00B57756"/>
    <w:rsid w:val="00B61488"/>
    <w:rsid w:val="00B63224"/>
    <w:rsid w:val="00B63BCD"/>
    <w:rsid w:val="00B63CD5"/>
    <w:rsid w:val="00B65761"/>
    <w:rsid w:val="00B65B53"/>
    <w:rsid w:val="00B67667"/>
    <w:rsid w:val="00B67EE0"/>
    <w:rsid w:val="00B7018A"/>
    <w:rsid w:val="00B71C8F"/>
    <w:rsid w:val="00B71CCC"/>
    <w:rsid w:val="00B7322A"/>
    <w:rsid w:val="00B73E87"/>
    <w:rsid w:val="00B802CE"/>
    <w:rsid w:val="00B80E83"/>
    <w:rsid w:val="00B828B4"/>
    <w:rsid w:val="00B8364E"/>
    <w:rsid w:val="00B87544"/>
    <w:rsid w:val="00B8776F"/>
    <w:rsid w:val="00B94F48"/>
    <w:rsid w:val="00B96617"/>
    <w:rsid w:val="00B97968"/>
    <w:rsid w:val="00BA117E"/>
    <w:rsid w:val="00BA3B03"/>
    <w:rsid w:val="00BA5676"/>
    <w:rsid w:val="00BA5D07"/>
    <w:rsid w:val="00BB043E"/>
    <w:rsid w:val="00BB28EE"/>
    <w:rsid w:val="00BB3D1A"/>
    <w:rsid w:val="00BB3E1C"/>
    <w:rsid w:val="00BB591C"/>
    <w:rsid w:val="00BB593F"/>
    <w:rsid w:val="00BB7155"/>
    <w:rsid w:val="00BC0470"/>
    <w:rsid w:val="00BC06DA"/>
    <w:rsid w:val="00BC2A4B"/>
    <w:rsid w:val="00BC5171"/>
    <w:rsid w:val="00BC771C"/>
    <w:rsid w:val="00BD2100"/>
    <w:rsid w:val="00BD304C"/>
    <w:rsid w:val="00BD3E5A"/>
    <w:rsid w:val="00BD523A"/>
    <w:rsid w:val="00BD76A1"/>
    <w:rsid w:val="00BD78C9"/>
    <w:rsid w:val="00BD7C0A"/>
    <w:rsid w:val="00BD7E95"/>
    <w:rsid w:val="00BE23ED"/>
    <w:rsid w:val="00BE4CB5"/>
    <w:rsid w:val="00BE5309"/>
    <w:rsid w:val="00BF1400"/>
    <w:rsid w:val="00BF49C2"/>
    <w:rsid w:val="00BF5A84"/>
    <w:rsid w:val="00BF5D03"/>
    <w:rsid w:val="00C007F7"/>
    <w:rsid w:val="00C032F3"/>
    <w:rsid w:val="00C03E27"/>
    <w:rsid w:val="00C054B1"/>
    <w:rsid w:val="00C070BA"/>
    <w:rsid w:val="00C07962"/>
    <w:rsid w:val="00C101FD"/>
    <w:rsid w:val="00C110E5"/>
    <w:rsid w:val="00C119AD"/>
    <w:rsid w:val="00C14BA4"/>
    <w:rsid w:val="00C15C47"/>
    <w:rsid w:val="00C16019"/>
    <w:rsid w:val="00C213A9"/>
    <w:rsid w:val="00C24345"/>
    <w:rsid w:val="00C32E6D"/>
    <w:rsid w:val="00C33802"/>
    <w:rsid w:val="00C36F51"/>
    <w:rsid w:val="00C36F88"/>
    <w:rsid w:val="00C41E98"/>
    <w:rsid w:val="00C42E54"/>
    <w:rsid w:val="00C447FC"/>
    <w:rsid w:val="00C448F3"/>
    <w:rsid w:val="00C4675C"/>
    <w:rsid w:val="00C503F3"/>
    <w:rsid w:val="00C537A9"/>
    <w:rsid w:val="00C54E48"/>
    <w:rsid w:val="00C55FD4"/>
    <w:rsid w:val="00C575AD"/>
    <w:rsid w:val="00C62368"/>
    <w:rsid w:val="00C6702F"/>
    <w:rsid w:val="00C67D06"/>
    <w:rsid w:val="00C71748"/>
    <w:rsid w:val="00C73BEB"/>
    <w:rsid w:val="00C74EC6"/>
    <w:rsid w:val="00C8179D"/>
    <w:rsid w:val="00C84239"/>
    <w:rsid w:val="00C84D41"/>
    <w:rsid w:val="00C85C0B"/>
    <w:rsid w:val="00C87B43"/>
    <w:rsid w:val="00C90290"/>
    <w:rsid w:val="00C9141F"/>
    <w:rsid w:val="00C921DD"/>
    <w:rsid w:val="00C928F4"/>
    <w:rsid w:val="00C93360"/>
    <w:rsid w:val="00C974A2"/>
    <w:rsid w:val="00C97E2C"/>
    <w:rsid w:val="00CA2FEB"/>
    <w:rsid w:val="00CA3FE2"/>
    <w:rsid w:val="00CA5B80"/>
    <w:rsid w:val="00CA6716"/>
    <w:rsid w:val="00CA7B77"/>
    <w:rsid w:val="00CB0358"/>
    <w:rsid w:val="00CB3A92"/>
    <w:rsid w:val="00CB6793"/>
    <w:rsid w:val="00CB74B2"/>
    <w:rsid w:val="00CC5769"/>
    <w:rsid w:val="00CC78CF"/>
    <w:rsid w:val="00CD1820"/>
    <w:rsid w:val="00CD1BD0"/>
    <w:rsid w:val="00CD1C17"/>
    <w:rsid w:val="00CD2EFA"/>
    <w:rsid w:val="00CD3D25"/>
    <w:rsid w:val="00CD5C51"/>
    <w:rsid w:val="00CD608F"/>
    <w:rsid w:val="00CE03D5"/>
    <w:rsid w:val="00CE355E"/>
    <w:rsid w:val="00CE4412"/>
    <w:rsid w:val="00CF108E"/>
    <w:rsid w:val="00CF1621"/>
    <w:rsid w:val="00CF2717"/>
    <w:rsid w:val="00CF41B6"/>
    <w:rsid w:val="00CF4376"/>
    <w:rsid w:val="00D00608"/>
    <w:rsid w:val="00D01CD9"/>
    <w:rsid w:val="00D02BF0"/>
    <w:rsid w:val="00D03EC8"/>
    <w:rsid w:val="00D10187"/>
    <w:rsid w:val="00D112EA"/>
    <w:rsid w:val="00D1239E"/>
    <w:rsid w:val="00D1293F"/>
    <w:rsid w:val="00D13072"/>
    <w:rsid w:val="00D1418C"/>
    <w:rsid w:val="00D14D16"/>
    <w:rsid w:val="00D154B5"/>
    <w:rsid w:val="00D16D3B"/>
    <w:rsid w:val="00D17D59"/>
    <w:rsid w:val="00D22361"/>
    <w:rsid w:val="00D2712B"/>
    <w:rsid w:val="00D27F2F"/>
    <w:rsid w:val="00D3036E"/>
    <w:rsid w:val="00D3144D"/>
    <w:rsid w:val="00D33391"/>
    <w:rsid w:val="00D340AB"/>
    <w:rsid w:val="00D34C78"/>
    <w:rsid w:val="00D354F3"/>
    <w:rsid w:val="00D35CA5"/>
    <w:rsid w:val="00D35D27"/>
    <w:rsid w:val="00D37172"/>
    <w:rsid w:val="00D405B7"/>
    <w:rsid w:val="00D41D1E"/>
    <w:rsid w:val="00D4295C"/>
    <w:rsid w:val="00D45D24"/>
    <w:rsid w:val="00D45DAB"/>
    <w:rsid w:val="00D51303"/>
    <w:rsid w:val="00D51DCE"/>
    <w:rsid w:val="00D543EA"/>
    <w:rsid w:val="00D54FEC"/>
    <w:rsid w:val="00D57A43"/>
    <w:rsid w:val="00D60637"/>
    <w:rsid w:val="00D65999"/>
    <w:rsid w:val="00D6666C"/>
    <w:rsid w:val="00D66BB6"/>
    <w:rsid w:val="00D67AFC"/>
    <w:rsid w:val="00D67C55"/>
    <w:rsid w:val="00D71356"/>
    <w:rsid w:val="00D71AFF"/>
    <w:rsid w:val="00D71C31"/>
    <w:rsid w:val="00D71DE8"/>
    <w:rsid w:val="00D73ABF"/>
    <w:rsid w:val="00D74C7C"/>
    <w:rsid w:val="00D769E6"/>
    <w:rsid w:val="00D7716C"/>
    <w:rsid w:val="00D775DD"/>
    <w:rsid w:val="00D778AD"/>
    <w:rsid w:val="00D80401"/>
    <w:rsid w:val="00D805F5"/>
    <w:rsid w:val="00D807F5"/>
    <w:rsid w:val="00D80C69"/>
    <w:rsid w:val="00D81A12"/>
    <w:rsid w:val="00D907BA"/>
    <w:rsid w:val="00D9184C"/>
    <w:rsid w:val="00D92683"/>
    <w:rsid w:val="00D92F10"/>
    <w:rsid w:val="00D9349B"/>
    <w:rsid w:val="00D962B7"/>
    <w:rsid w:val="00D96E22"/>
    <w:rsid w:val="00DA0878"/>
    <w:rsid w:val="00DA2722"/>
    <w:rsid w:val="00DA4657"/>
    <w:rsid w:val="00DA6635"/>
    <w:rsid w:val="00DA75CD"/>
    <w:rsid w:val="00DA7CBC"/>
    <w:rsid w:val="00DA7D75"/>
    <w:rsid w:val="00DB03C7"/>
    <w:rsid w:val="00DB04CD"/>
    <w:rsid w:val="00DB1E61"/>
    <w:rsid w:val="00DB33DF"/>
    <w:rsid w:val="00DB725A"/>
    <w:rsid w:val="00DC1901"/>
    <w:rsid w:val="00DC6202"/>
    <w:rsid w:val="00DC69DF"/>
    <w:rsid w:val="00DC7C2E"/>
    <w:rsid w:val="00DD0F00"/>
    <w:rsid w:val="00DD44D7"/>
    <w:rsid w:val="00DD4D78"/>
    <w:rsid w:val="00DD7733"/>
    <w:rsid w:val="00DE32A3"/>
    <w:rsid w:val="00DE3CDB"/>
    <w:rsid w:val="00DE4B8C"/>
    <w:rsid w:val="00DF042B"/>
    <w:rsid w:val="00DF0845"/>
    <w:rsid w:val="00DF1E09"/>
    <w:rsid w:val="00DF258D"/>
    <w:rsid w:val="00DF340C"/>
    <w:rsid w:val="00E020C3"/>
    <w:rsid w:val="00E12413"/>
    <w:rsid w:val="00E14747"/>
    <w:rsid w:val="00E14E49"/>
    <w:rsid w:val="00E15EE1"/>
    <w:rsid w:val="00E162B3"/>
    <w:rsid w:val="00E17483"/>
    <w:rsid w:val="00E17F68"/>
    <w:rsid w:val="00E205A9"/>
    <w:rsid w:val="00E20710"/>
    <w:rsid w:val="00E222F8"/>
    <w:rsid w:val="00E25018"/>
    <w:rsid w:val="00E25822"/>
    <w:rsid w:val="00E27C9E"/>
    <w:rsid w:val="00E30F47"/>
    <w:rsid w:val="00E32344"/>
    <w:rsid w:val="00E326D2"/>
    <w:rsid w:val="00E3322F"/>
    <w:rsid w:val="00E34667"/>
    <w:rsid w:val="00E35892"/>
    <w:rsid w:val="00E3598E"/>
    <w:rsid w:val="00E36EF5"/>
    <w:rsid w:val="00E37434"/>
    <w:rsid w:val="00E377C2"/>
    <w:rsid w:val="00E45E51"/>
    <w:rsid w:val="00E46448"/>
    <w:rsid w:val="00E470EB"/>
    <w:rsid w:val="00E500C5"/>
    <w:rsid w:val="00E51709"/>
    <w:rsid w:val="00E54963"/>
    <w:rsid w:val="00E55BBC"/>
    <w:rsid w:val="00E56A95"/>
    <w:rsid w:val="00E62962"/>
    <w:rsid w:val="00E64DE3"/>
    <w:rsid w:val="00E720EB"/>
    <w:rsid w:val="00E72B15"/>
    <w:rsid w:val="00E75E3C"/>
    <w:rsid w:val="00E77C3A"/>
    <w:rsid w:val="00E77D3F"/>
    <w:rsid w:val="00E85261"/>
    <w:rsid w:val="00E857F2"/>
    <w:rsid w:val="00E85D3C"/>
    <w:rsid w:val="00E87DD4"/>
    <w:rsid w:val="00E90A55"/>
    <w:rsid w:val="00E92BE1"/>
    <w:rsid w:val="00E94828"/>
    <w:rsid w:val="00E96051"/>
    <w:rsid w:val="00E9608D"/>
    <w:rsid w:val="00E9696B"/>
    <w:rsid w:val="00EA1439"/>
    <w:rsid w:val="00EA1BFB"/>
    <w:rsid w:val="00EA320B"/>
    <w:rsid w:val="00EA4A8D"/>
    <w:rsid w:val="00EA77B1"/>
    <w:rsid w:val="00EB18E7"/>
    <w:rsid w:val="00EB41FC"/>
    <w:rsid w:val="00EB4A11"/>
    <w:rsid w:val="00EB5677"/>
    <w:rsid w:val="00EB6845"/>
    <w:rsid w:val="00EB7E7B"/>
    <w:rsid w:val="00EC08B9"/>
    <w:rsid w:val="00EC12E0"/>
    <w:rsid w:val="00EC349F"/>
    <w:rsid w:val="00EC5F8E"/>
    <w:rsid w:val="00EC6AFB"/>
    <w:rsid w:val="00EC7D98"/>
    <w:rsid w:val="00ED08AC"/>
    <w:rsid w:val="00ED2C3E"/>
    <w:rsid w:val="00EE087B"/>
    <w:rsid w:val="00EE189D"/>
    <w:rsid w:val="00EE58FC"/>
    <w:rsid w:val="00EE76E0"/>
    <w:rsid w:val="00EF1A08"/>
    <w:rsid w:val="00EF34A5"/>
    <w:rsid w:val="00EF485D"/>
    <w:rsid w:val="00EF545B"/>
    <w:rsid w:val="00EF5D0E"/>
    <w:rsid w:val="00EF6F53"/>
    <w:rsid w:val="00EF70A5"/>
    <w:rsid w:val="00F01038"/>
    <w:rsid w:val="00F01257"/>
    <w:rsid w:val="00F013C5"/>
    <w:rsid w:val="00F0158C"/>
    <w:rsid w:val="00F03910"/>
    <w:rsid w:val="00F05466"/>
    <w:rsid w:val="00F11A52"/>
    <w:rsid w:val="00F12C58"/>
    <w:rsid w:val="00F13F46"/>
    <w:rsid w:val="00F150D1"/>
    <w:rsid w:val="00F20526"/>
    <w:rsid w:val="00F210ED"/>
    <w:rsid w:val="00F25158"/>
    <w:rsid w:val="00F31729"/>
    <w:rsid w:val="00F328A4"/>
    <w:rsid w:val="00F33584"/>
    <w:rsid w:val="00F348CF"/>
    <w:rsid w:val="00F37DC0"/>
    <w:rsid w:val="00F41C45"/>
    <w:rsid w:val="00F437C2"/>
    <w:rsid w:val="00F43D3B"/>
    <w:rsid w:val="00F458E0"/>
    <w:rsid w:val="00F45A46"/>
    <w:rsid w:val="00F5039A"/>
    <w:rsid w:val="00F50F8C"/>
    <w:rsid w:val="00F512BC"/>
    <w:rsid w:val="00F53A19"/>
    <w:rsid w:val="00F5537D"/>
    <w:rsid w:val="00F565BF"/>
    <w:rsid w:val="00F57260"/>
    <w:rsid w:val="00F6139C"/>
    <w:rsid w:val="00F62D21"/>
    <w:rsid w:val="00F65FE7"/>
    <w:rsid w:val="00F66551"/>
    <w:rsid w:val="00F728C4"/>
    <w:rsid w:val="00F77BDE"/>
    <w:rsid w:val="00F84381"/>
    <w:rsid w:val="00F84574"/>
    <w:rsid w:val="00F85647"/>
    <w:rsid w:val="00F87B1B"/>
    <w:rsid w:val="00F924D0"/>
    <w:rsid w:val="00F92F39"/>
    <w:rsid w:val="00F94FF6"/>
    <w:rsid w:val="00F95480"/>
    <w:rsid w:val="00F9677D"/>
    <w:rsid w:val="00F97AF0"/>
    <w:rsid w:val="00FA07A9"/>
    <w:rsid w:val="00FA2F30"/>
    <w:rsid w:val="00FA2FDD"/>
    <w:rsid w:val="00FA523B"/>
    <w:rsid w:val="00FA6A8C"/>
    <w:rsid w:val="00FA76D4"/>
    <w:rsid w:val="00FB02B1"/>
    <w:rsid w:val="00FB3FE0"/>
    <w:rsid w:val="00FB60CB"/>
    <w:rsid w:val="00FB6F7B"/>
    <w:rsid w:val="00FB7A7D"/>
    <w:rsid w:val="00FC010B"/>
    <w:rsid w:val="00FC0221"/>
    <w:rsid w:val="00FC1464"/>
    <w:rsid w:val="00FC1866"/>
    <w:rsid w:val="00FC35A7"/>
    <w:rsid w:val="00FC42C5"/>
    <w:rsid w:val="00FC543C"/>
    <w:rsid w:val="00FC6DC9"/>
    <w:rsid w:val="00FC78CC"/>
    <w:rsid w:val="00FD02DF"/>
    <w:rsid w:val="00FD5B45"/>
    <w:rsid w:val="00FE0BD1"/>
    <w:rsid w:val="00FE35F8"/>
    <w:rsid w:val="00FE6160"/>
    <w:rsid w:val="00FE7962"/>
    <w:rsid w:val="00FF50F6"/>
    <w:rsid w:val="00FF7017"/>
    <w:rsid w:val="00FF70E3"/>
    <w:rsid w:val="00FF7DA6"/>
  </w:rsids>
  <m:mathPr>
    <m:mathFont m:val="Cambria Math"/>
    <m:brkBin m:val="repeat"/>
    <m:brkBinSub m:val="--"/>
    <m:smallFrac m:val="0"/>
    <m:dispDef/>
    <m:lMargin m:val="0"/>
    <m:rMargin m:val="0"/>
    <m:defJc m:val="centerGroup"/>
    <m:wrapRight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DA684"/>
  <w15:chartTrackingRefBased/>
  <w15:docId w15:val="{E0197E5E-2D82-4098-90B8-CDEAEE8C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3BCD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D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CD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CD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CD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CD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CD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CD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CD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195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528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95528"/>
    <w:rPr>
      <w:rFonts w:ascii="Segoe UI" w:hAnsi="Segoe UI" w:cs="Segoe U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5528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95528"/>
    <w:rPr>
      <w:rFonts w:ascii="Segoe UI" w:hAnsi="Segoe UI" w:cs="Segoe U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97EC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63B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63BCD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B63B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5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D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27C9D"/>
    <w:pPr>
      <w:spacing w:after="0" w:line="240" w:lineRule="auto"/>
    </w:pPr>
    <w:rPr>
      <w:rFonts w:ascii="FrankRuehl" w:eastAsia="FrankRuehl" w:hAnsi="FrankRuehl" w:cs="FrankRueh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CD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CD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3BC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63BC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63BCD"/>
    <w:rPr>
      <w:i/>
      <w:iCs/>
      <w:color w:val="auto"/>
    </w:rPr>
  </w:style>
  <w:style w:type="paragraph" w:styleId="NoSpacing">
    <w:name w:val="No Spacing"/>
    <w:uiPriority w:val="1"/>
    <w:qFormat/>
    <w:rsid w:val="00B63B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3B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3B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C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63B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3BC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63B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3B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3BC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BCD"/>
    <w:pPr>
      <w:numPr>
        <w:numId w:val="14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zalel.Yanir@mail.huji.ac.il" TargetMode="External"/><Relationship Id="rId13" Type="http://schemas.openxmlformats.org/officeDocument/2006/relationships/hyperlink" Target="https://aclanthology.org/2024.lrec-main.819/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accidental-aardwolf-e38.notion.site/1b9dc50d0c264b4ca003b96a9f233634?v=8cfb5787dcde42d28fb9d416995b94fa&amp;pvs=4" TargetMode="External"/><Relationship Id="rId7" Type="http://schemas.openxmlformats.org/officeDocument/2006/relationships/hyperlink" Target="mailto:Avraham.Sommer@mail.huji.ac.il" TargetMode="External"/><Relationship Id="rId12" Type="http://schemas.openxmlformats.org/officeDocument/2006/relationships/hyperlink" Target="https://aclanthology.org/2024.lrec-main.819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di.org.il/parliaments/22242/22263" TargetMode="External"/><Relationship Id="rId20" Type="http://schemas.openxmlformats.org/officeDocument/2006/relationships/image" Target="media/image4.sv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aul.Shenhav@mail.huji.ac.il" TargetMode="External"/><Relationship Id="rId24" Type="http://schemas.openxmlformats.org/officeDocument/2006/relationships/hyperlink" Target="https://github.com/Oryan-Hassidim/IsraPoli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NLP-IL/NNLP-IL" TargetMode="External"/><Relationship Id="rId23" Type="http://schemas.openxmlformats.org/officeDocument/2006/relationships/image" Target="media/image6.svg"/><Relationship Id="rId28" Type="http://schemas.openxmlformats.org/officeDocument/2006/relationships/glossaryDocument" Target="glossary/document.xml"/><Relationship Id="rId10" Type="http://schemas.openxmlformats.org/officeDocument/2006/relationships/hyperlink" Target="mailto:EfLe@cs.huji.ac.i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Oryan.Hassidim@mail.huji.ac.il" TargetMode="External"/><Relationship Id="rId14" Type="http://schemas.openxmlformats.org/officeDocument/2006/relationships/hyperlink" Target="https://huggingface.co/datasets/guymorlan/IsraParlTweet/tree/main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yan\Documents\&#8235;&#1514;&#1489;&#1504;&#1497;&#1493;&#1514;%20&#1502;&#1493;&#1514;&#1488;&#1502;&#1493;&#1514;%20&#1488;&#1497;&#1513;&#1497;&#1514;%20&#1513;&#1500;%20Office&#8236;\&#1513;&#1497;&#1506;&#1493;&#1512;&#1497;%20&#1489;&#1497;&#1514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8C4D43B8624199B7A27796AA6C7E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CC2B3A-9352-490E-9610-E91738904F76}"/>
      </w:docPartPr>
      <w:docPartBody>
        <w:p w:rsidR="001246CD" w:rsidRDefault="001246CD">
          <w:r w:rsidRPr="00996FBA">
            <w:rPr>
              <w:rStyle w:val="PlaceholderText"/>
              <w:rtl/>
            </w:rPr>
            <w:t>[כותרת]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CD"/>
    <w:rsid w:val="001246CD"/>
    <w:rsid w:val="001D13B2"/>
    <w:rsid w:val="00211B7F"/>
    <w:rsid w:val="00C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6CD"/>
    <w:pPr>
      <w:bidi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6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5"/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שיעורי בית.dotm</Template>
  <TotalTime>2105</TotalTime>
  <Pages>1</Pages>
  <Words>1084</Words>
  <Characters>6182</Characters>
  <Application>Microsoft Office Word</Application>
  <DocSecurity>4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IsraPolitics – Preliminary Report</dc:title>
  <dc:subject/>
  <dc:creator>אוריין חסידים</dc:creator>
  <cp:keywords/>
  <dc:description/>
  <cp:lastModifiedBy>בצלאל יניר</cp:lastModifiedBy>
  <cp:revision>437</cp:revision>
  <cp:lastPrinted>2024-11-19T02:51:00Z</cp:lastPrinted>
  <dcterms:created xsi:type="dcterms:W3CDTF">2024-11-09T08:37:00Z</dcterms:created>
  <dcterms:modified xsi:type="dcterms:W3CDTF">2024-11-18T16:51:00Z</dcterms:modified>
</cp:coreProperties>
</file>